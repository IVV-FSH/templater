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5"/>
        <w:gridCol w:w="4751"/>
      </w:tblGrid>
      <w:tr w:rsidR="00F677AA" w:rsidRPr="009E35DF" w14:paraId="544FA424" w14:textId="77777777" w:rsidTr="00D461B1">
        <w:tc>
          <w:tcPr>
            <w:tcW w:w="4275" w:type="dxa"/>
          </w:tcPr>
          <w:p w14:paraId="433D3ABD" w14:textId="77777777" w:rsidR="00D461B1" w:rsidRPr="00D461B1" w:rsidRDefault="00D461B1" w:rsidP="00D461B1">
            <w:pPr>
              <w:spacing w:after="0"/>
              <w:rPr>
                <w:b/>
                <w:bCs/>
                <w:sz w:val="20"/>
                <w:szCs w:val="20"/>
              </w:rPr>
            </w:pPr>
            <w:r w:rsidRPr="00D461B1">
              <w:rPr>
                <w:b/>
                <w:bCs/>
                <w:sz w:val="20"/>
                <w:szCs w:val="20"/>
              </w:rPr>
              <w:t>FÉDÉRATION SANTÉ HABITAT</w:t>
            </w:r>
          </w:p>
          <w:p w14:paraId="1F0345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6 rue du Chemin Vert</w:t>
            </w:r>
          </w:p>
          <w:p w14:paraId="5B9859A0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75011 PARIS 11</w:t>
            </w:r>
          </w:p>
          <w:p w14:paraId="0337C358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</w:p>
          <w:p w14:paraId="7EB33EC4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Tel : +33 1 48 05 55 54</w:t>
            </w:r>
          </w:p>
          <w:p w14:paraId="3D7BD7C5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Port. : +33 6 33 82 17 52</w:t>
            </w:r>
          </w:p>
          <w:p w14:paraId="53117011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formation@sante-habitat.org</w:t>
            </w:r>
          </w:p>
          <w:p w14:paraId="5F050B4C" w14:textId="77777777" w:rsidR="00D461B1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N° SIRET : 43776264400049</w:t>
            </w:r>
          </w:p>
          <w:p w14:paraId="2E794559" w14:textId="5F8F5B9E" w:rsidR="00F677AA" w:rsidRPr="00D461B1" w:rsidRDefault="00D461B1" w:rsidP="00D461B1">
            <w:pPr>
              <w:spacing w:after="0"/>
              <w:rPr>
                <w:sz w:val="20"/>
                <w:szCs w:val="20"/>
              </w:rPr>
            </w:pPr>
            <w:r w:rsidRPr="00D461B1">
              <w:rPr>
                <w:sz w:val="20"/>
                <w:szCs w:val="20"/>
              </w:rPr>
              <w:t>Code NAF : 8790B</w:t>
            </w:r>
          </w:p>
        </w:tc>
        <w:tc>
          <w:tcPr>
            <w:tcW w:w="4751" w:type="dxa"/>
          </w:tcPr>
          <w:p w14:paraId="4718B6AC" w14:textId="6B8D1EED" w:rsidR="00F677AA" w:rsidRPr="009E35DF" w:rsidRDefault="00F677AA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="009E35DF" w:rsidRPr="009E35DF">
              <w:rPr>
                <w:sz w:val="20"/>
                <w:szCs w:val="20"/>
                <w:lang w:val="it-IT"/>
              </w:rPr>
              <w:t>nom_fromdesti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4A1D700B" w14:textId="1423803D" w:rsidR="009E35DF" w:rsidRP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9E35DF">
              <w:rPr>
                <w:sz w:val="20"/>
                <w:szCs w:val="20"/>
                <w:lang w:val="it-IT"/>
              </w:rPr>
              <w:t>poste_fromdesti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18D6CC96" w14:textId="77777777" w:rsid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 w:rsidRPr="009E35DF">
              <w:rPr>
                <w:sz w:val="20"/>
                <w:szCs w:val="20"/>
                <w:lang w:val="it-IT"/>
              </w:rPr>
              <w:t>+++=</w:t>
            </w:r>
            <w:proofErr w:type="spellStart"/>
            <w:r w:rsidRPr="009E35DF">
              <w:rPr>
                <w:sz w:val="20"/>
                <w:szCs w:val="20"/>
                <w:lang w:val="it-IT"/>
              </w:rPr>
              <w:t>entite</w:t>
            </w:r>
            <w:r w:rsidRPr="009E35DF">
              <w:rPr>
                <w:sz w:val="20"/>
                <w:szCs w:val="20"/>
                <w:lang w:val="it-IT"/>
              </w:rPr>
              <w:t>_fromdesti</w:t>
            </w:r>
            <w:proofErr w:type="spellEnd"/>
            <w:r w:rsidRPr="009E35DF">
              <w:rPr>
                <w:sz w:val="20"/>
                <w:szCs w:val="20"/>
                <w:lang w:val="it-IT"/>
              </w:rPr>
              <w:t>+++</w:t>
            </w:r>
          </w:p>
          <w:p w14:paraId="7D663015" w14:textId="1E897575" w:rsidR="009E35DF" w:rsidRPr="009E35DF" w:rsidRDefault="009E35DF" w:rsidP="00D461B1">
            <w:pPr>
              <w:spacing w:after="0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>+++=</w:t>
            </w:r>
            <w:proofErr w:type="spellStart"/>
            <w:r>
              <w:rPr>
                <w:sz w:val="20"/>
                <w:szCs w:val="20"/>
                <w:lang w:val="it-IT"/>
              </w:rPr>
              <w:t>mail_fromdesti</w:t>
            </w:r>
            <w:proofErr w:type="spellEnd"/>
            <w:r>
              <w:rPr>
                <w:sz w:val="20"/>
                <w:szCs w:val="20"/>
                <w:lang w:val="it-IT"/>
              </w:rPr>
              <w:t>+++</w:t>
            </w:r>
          </w:p>
        </w:tc>
      </w:tr>
    </w:tbl>
    <w:p w14:paraId="70D2FD84" w14:textId="16837E27" w:rsidR="00F677AA" w:rsidRDefault="00D461B1" w:rsidP="00D461B1">
      <w:pPr>
        <w:pStyle w:val="Title"/>
        <w:spacing w:before="240"/>
      </w:pPr>
      <w:r>
        <w:t>Devis</w:t>
      </w:r>
      <w:r w:rsidR="00F677AA" w:rsidRPr="00F677AA">
        <w:t xml:space="preserve"> n°+++=</w:t>
      </w:r>
      <w:r w:rsidR="009E35DF">
        <w:t>id</w:t>
      </w:r>
      <w:r w:rsidR="00F677AA" w:rsidRPr="00F677AA">
        <w:t>+++</w:t>
      </w:r>
    </w:p>
    <w:p w14:paraId="712A4008" w14:textId="0A736865" w:rsidR="00F677AA" w:rsidRPr="00D461B1" w:rsidRDefault="00F677AA" w:rsidP="00F677AA">
      <w:pPr>
        <w:rPr>
          <w:sz w:val="24"/>
          <w:szCs w:val="24"/>
        </w:rPr>
      </w:pPr>
      <w:r w:rsidRPr="00D461B1">
        <w:rPr>
          <w:sz w:val="24"/>
          <w:szCs w:val="24"/>
        </w:rPr>
        <w:t>Le +++=</w:t>
      </w:r>
      <w:proofErr w:type="spellStart"/>
      <w:r w:rsidRPr="00D461B1">
        <w:rPr>
          <w:sz w:val="24"/>
          <w:szCs w:val="24"/>
        </w:rPr>
        <w:t>today</w:t>
      </w:r>
      <w:proofErr w:type="spellEnd"/>
      <w:r w:rsidRPr="00D461B1">
        <w:rPr>
          <w:sz w:val="24"/>
          <w:szCs w:val="24"/>
        </w:rPr>
        <w:t>+++</w:t>
      </w:r>
    </w:p>
    <w:tbl>
      <w:tblPr>
        <w:tblStyle w:val="TableGrid"/>
        <w:tblW w:w="0" w:type="auto"/>
        <w:tblBorders>
          <w:top w:val="single" w:sz="2" w:space="0" w:color="063C64" w:themeColor="background2" w:themeShade="40"/>
          <w:left w:val="single" w:sz="2" w:space="0" w:color="063C64" w:themeColor="background2" w:themeShade="40"/>
          <w:bottom w:val="single" w:sz="2" w:space="0" w:color="063C64" w:themeColor="background2" w:themeShade="40"/>
          <w:right w:val="single" w:sz="2" w:space="0" w:color="063C64" w:themeColor="background2" w:themeShade="40"/>
          <w:insideH w:val="single" w:sz="2" w:space="0" w:color="063C64" w:themeColor="background2" w:themeShade="40"/>
          <w:insideV w:val="single" w:sz="2" w:space="0" w:color="063C64" w:themeColor="background2" w:themeShade="4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464"/>
        <w:gridCol w:w="1773"/>
        <w:gridCol w:w="2783"/>
      </w:tblGrid>
      <w:tr w:rsidR="00F677AA" w14:paraId="37306347" w14:textId="77777777" w:rsidTr="00D461B1">
        <w:trPr>
          <w:trHeight w:val="340"/>
        </w:trPr>
        <w:tc>
          <w:tcPr>
            <w:tcW w:w="5100" w:type="dxa"/>
            <w:shd w:val="clear" w:color="auto" w:fill="063C64" w:themeFill="background2" w:themeFillShade="40"/>
            <w:vAlign w:val="center"/>
          </w:tcPr>
          <w:p w14:paraId="5DA00A1A" w14:textId="3121BF1A" w:rsidR="00F677AA" w:rsidRPr="00D461B1" w:rsidRDefault="00F677AA" w:rsidP="00D461B1">
            <w:pPr>
              <w:spacing w:after="0"/>
              <w:rPr>
                <w:b/>
                <w:bCs/>
              </w:rPr>
            </w:pPr>
            <w:r w:rsidRPr="00D461B1">
              <w:rPr>
                <w:b/>
                <w:bCs/>
              </w:rPr>
              <w:t>Formation</w:t>
            </w:r>
          </w:p>
        </w:tc>
        <w:tc>
          <w:tcPr>
            <w:tcW w:w="2016" w:type="dxa"/>
            <w:shd w:val="clear" w:color="auto" w:fill="063C64" w:themeFill="background2" w:themeFillShade="40"/>
            <w:vAlign w:val="center"/>
          </w:tcPr>
          <w:p w14:paraId="5FB06E3F" w14:textId="13C01BC7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Quantité</w:t>
            </w:r>
          </w:p>
        </w:tc>
        <w:tc>
          <w:tcPr>
            <w:tcW w:w="1904" w:type="dxa"/>
            <w:shd w:val="clear" w:color="auto" w:fill="063C64" w:themeFill="background2" w:themeFillShade="40"/>
            <w:vAlign w:val="center"/>
          </w:tcPr>
          <w:p w14:paraId="0E8248D2" w14:textId="5742EE4B" w:rsidR="00F677AA" w:rsidRPr="00D461B1" w:rsidRDefault="00F677AA" w:rsidP="00D461B1">
            <w:pPr>
              <w:spacing w:after="0"/>
              <w:jc w:val="right"/>
              <w:rPr>
                <w:b/>
                <w:bCs/>
              </w:rPr>
            </w:pPr>
            <w:r w:rsidRPr="00D461B1">
              <w:rPr>
                <w:b/>
                <w:bCs/>
              </w:rPr>
              <w:t>Montant TTC</w:t>
            </w:r>
          </w:p>
        </w:tc>
      </w:tr>
      <w:tr w:rsidR="00F677AA" w14:paraId="31DBE40F" w14:textId="77777777" w:rsidTr="00D461B1">
        <w:tc>
          <w:tcPr>
            <w:tcW w:w="5100" w:type="dxa"/>
            <w:tcBorders>
              <w:bottom w:val="single" w:sz="2" w:space="0" w:color="063C64" w:themeColor="background2" w:themeShade="40"/>
            </w:tcBorders>
          </w:tcPr>
          <w:p w14:paraId="373EDC5F" w14:textId="3DA737BF" w:rsidR="00F677AA" w:rsidRPr="00D461B1" w:rsidRDefault="00D461B1" w:rsidP="00D461B1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+++=</w:t>
            </w:r>
            <w:proofErr w:type="spellStart"/>
            <w:r>
              <w:rPr>
                <w:b/>
                <w:bCs/>
              </w:rPr>
              <w:t>titre_fromprog</w:t>
            </w:r>
            <w:proofErr w:type="spellEnd"/>
            <w:r>
              <w:rPr>
                <w:b/>
                <w:bCs/>
              </w:rPr>
              <w:t>+++</w:t>
            </w:r>
          </w:p>
          <w:p w14:paraId="7CA10667" w14:textId="77777777" w:rsidR="00D461B1" w:rsidRDefault="00D461B1" w:rsidP="00D461B1">
            <w:pPr>
              <w:spacing w:after="0"/>
            </w:pPr>
            <w:r>
              <w:t>Max. +++=</w:t>
            </w:r>
            <w:proofErr w:type="spellStart"/>
            <w:r>
              <w:t>jauge_max</w:t>
            </w:r>
            <w:proofErr w:type="spellEnd"/>
            <w:r>
              <w:t>+++ participant.es</w:t>
            </w:r>
          </w:p>
          <w:p w14:paraId="144EFCBE" w14:textId="6A577959" w:rsidR="00D461B1" w:rsidRDefault="00D461B1" w:rsidP="00D461B1">
            <w:pPr>
              <w:spacing w:after="0"/>
              <w:rPr>
                <w:rFonts w:cs="Calibri"/>
              </w:rPr>
            </w:pPr>
            <w:r w:rsidRPr="003D51CA">
              <w:t>Durée</w:t>
            </w:r>
            <w:r w:rsidRPr="003D51CA">
              <w:rPr>
                <w:rFonts w:ascii="Calibri" w:hAnsi="Calibri" w:cs="Calibri"/>
              </w:rPr>
              <w:t> </w:t>
            </w:r>
            <w:r w:rsidRPr="003D51CA">
              <w:rPr>
                <w:rFonts w:cs="Calibri"/>
              </w:rPr>
              <w:t>: +++=</w:t>
            </w:r>
            <w:proofErr w:type="spellStart"/>
            <w:r w:rsidRPr="003D51CA">
              <w:rPr>
                <w:rFonts w:cs="Calibri"/>
              </w:rPr>
              <w:t>duree</w:t>
            </w:r>
            <w:r w:rsidR="009E35DF">
              <w:rPr>
                <w:rFonts w:cs="Calibri"/>
              </w:rPr>
              <w:t>_horaires</w:t>
            </w:r>
            <w:proofErr w:type="spellEnd"/>
            <w:r w:rsidRPr="003D51CA">
              <w:rPr>
                <w:rFonts w:cs="Calibri"/>
              </w:rPr>
              <w:t>+++</w:t>
            </w:r>
          </w:p>
          <w:p w14:paraId="062EED1A" w14:textId="4CFACAAB" w:rsidR="003D51CA" w:rsidRPr="003D51CA" w:rsidRDefault="003D51CA" w:rsidP="00D461B1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Lieu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cs="Calibri"/>
              </w:rPr>
              <w:t xml:space="preserve">: </w:t>
            </w:r>
            <w:r w:rsidR="009E35DF">
              <w:rPr>
                <w:rFonts w:cs="Calibri"/>
              </w:rPr>
              <w:t>dans les locaux de +++=</w:t>
            </w:r>
            <w:proofErr w:type="spellStart"/>
            <w:r w:rsidR="009E35DF">
              <w:rPr>
                <w:rFonts w:cs="Calibri"/>
              </w:rPr>
              <w:t>entite_fromdesti</w:t>
            </w:r>
            <w:proofErr w:type="spellEnd"/>
            <w:r w:rsidR="009E35DF">
              <w:rPr>
                <w:rFonts w:cs="Calibri"/>
              </w:rPr>
              <w:t>+++ (</w:t>
            </w:r>
            <w:r>
              <w:rPr>
                <w:rFonts w:cs="Calibri"/>
              </w:rPr>
              <w:t>+++=</w:t>
            </w:r>
            <w:proofErr w:type="spellStart"/>
            <w:r w:rsidR="009E35DF">
              <w:rPr>
                <w:rFonts w:cs="Calibri"/>
              </w:rPr>
              <w:t>cp</w:t>
            </w:r>
            <w:r w:rsidR="009E35DF" w:rsidRPr="009E35DF">
              <w:rPr>
                <w:rFonts w:cs="Calibri"/>
              </w:rPr>
              <w:t>_fromlieu</w:t>
            </w:r>
            <w:proofErr w:type="spellEnd"/>
            <w:r>
              <w:rPr>
                <w:rFonts w:cs="Calibri"/>
              </w:rPr>
              <w:t>+++</w:t>
            </w:r>
            <w:r w:rsidR="009E35DF">
              <w:rPr>
                <w:rFonts w:cs="Calibri"/>
              </w:rPr>
              <w:t xml:space="preserve"> +++=</w:t>
            </w:r>
            <w:proofErr w:type="spellStart"/>
            <w:r w:rsidR="009E35DF">
              <w:rPr>
                <w:rFonts w:cs="Calibri"/>
              </w:rPr>
              <w:t>ville</w:t>
            </w:r>
            <w:r w:rsidR="009E35DF" w:rsidRPr="009E35DF">
              <w:rPr>
                <w:rFonts w:cs="Calibri"/>
              </w:rPr>
              <w:t>_fromlieu</w:t>
            </w:r>
            <w:proofErr w:type="spellEnd"/>
            <w:r w:rsidR="009E35DF">
              <w:rPr>
                <w:rFonts w:cs="Calibri"/>
              </w:rPr>
              <w:t>+++)</w:t>
            </w:r>
          </w:p>
          <w:p w14:paraId="0B91B1F9" w14:textId="721F5E14" w:rsidR="003D51CA" w:rsidRDefault="003D51CA" w:rsidP="00D461B1">
            <w:pPr>
              <w:spacing w:after="0"/>
            </w:pPr>
            <w:r w:rsidRPr="003D51CA">
              <w:rPr>
                <w:rFonts w:cs="Calibri"/>
              </w:rPr>
              <w:t>Programme ci-joint.</w:t>
            </w:r>
          </w:p>
        </w:tc>
        <w:tc>
          <w:tcPr>
            <w:tcW w:w="2016" w:type="dxa"/>
            <w:tcBorders>
              <w:bottom w:val="single" w:sz="2" w:space="0" w:color="063C64" w:themeColor="background2" w:themeShade="40"/>
            </w:tcBorders>
          </w:tcPr>
          <w:p w14:paraId="6F65611D" w14:textId="20526249" w:rsidR="00F677AA" w:rsidRDefault="003D51CA" w:rsidP="00D461B1">
            <w:pPr>
              <w:spacing w:after="0"/>
              <w:jc w:val="right"/>
            </w:pPr>
            <w:r>
              <w:t>1,00</w:t>
            </w:r>
          </w:p>
        </w:tc>
        <w:tc>
          <w:tcPr>
            <w:tcW w:w="1904" w:type="dxa"/>
            <w:tcBorders>
              <w:bottom w:val="single" w:sz="2" w:space="0" w:color="063C64" w:themeColor="background2" w:themeShade="40"/>
            </w:tcBorders>
          </w:tcPr>
          <w:p w14:paraId="1F4B9690" w14:textId="034CD1AB" w:rsidR="00F677AA" w:rsidRDefault="009E35DF" w:rsidP="00D461B1">
            <w:pPr>
              <w:spacing w:after="0"/>
              <w:jc w:val="right"/>
            </w:pPr>
            <w:r>
              <w:t>+++=</w:t>
            </w:r>
            <w:proofErr w:type="spellStart"/>
            <w:r>
              <w:t>prixintra</w:t>
            </w:r>
            <w:proofErr w:type="spellEnd"/>
            <w:r>
              <w:t>+++</w:t>
            </w:r>
          </w:p>
        </w:tc>
      </w:tr>
      <w:tr w:rsidR="00F677AA" w14:paraId="76BDA1E8" w14:textId="77777777" w:rsidTr="00D461B1">
        <w:tc>
          <w:tcPr>
            <w:tcW w:w="5100" w:type="dxa"/>
            <w:tcBorders>
              <w:left w:val="nil"/>
              <w:bottom w:val="nil"/>
              <w:right w:val="nil"/>
            </w:tcBorders>
          </w:tcPr>
          <w:p w14:paraId="4568EFB0" w14:textId="77777777" w:rsidR="00F677AA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 w14:paraId="11AEB760" w14:textId="3E8B7D46" w:rsidR="00F677AA" w:rsidRDefault="00F677AA" w:rsidP="00D461B1">
            <w:pPr>
              <w:pStyle w:val="NoSpacing"/>
              <w:jc w:val="center"/>
            </w:pPr>
            <w:r w:rsidRPr="00F677AA">
              <w:rPr>
                <w:sz w:val="18"/>
                <w:szCs w:val="18"/>
              </w:rPr>
              <w:t xml:space="preserve">TVA non </w:t>
            </w:r>
            <w:r w:rsidR="00D461B1" w:rsidRPr="00F677AA">
              <w:rPr>
                <w:sz w:val="18"/>
                <w:szCs w:val="18"/>
              </w:rPr>
              <w:t>applicable</w:t>
            </w:r>
            <w:r w:rsidRPr="00F677AA">
              <w:rPr>
                <w:sz w:val="18"/>
                <w:szCs w:val="18"/>
              </w:rPr>
              <w:t xml:space="preserve"> (article 239B du CGI)</w:t>
            </w:r>
          </w:p>
        </w:tc>
      </w:tr>
      <w:tr w:rsidR="00F677AA" w14:paraId="49DF0B1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45F385C3" w14:textId="77777777" w:rsidR="00F677AA" w:rsidRDefault="00F677AA" w:rsidP="00D461B1">
            <w:pPr>
              <w:spacing w:after="0"/>
            </w:pPr>
          </w:p>
        </w:tc>
        <w:tc>
          <w:tcPr>
            <w:tcW w:w="3920" w:type="dxa"/>
            <w:gridSpan w:val="2"/>
            <w:tcBorders>
              <w:top w:val="nil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  <w:vAlign w:val="center"/>
          </w:tcPr>
          <w:p w14:paraId="2A48E752" w14:textId="68BCEB21" w:rsidR="00F677AA" w:rsidRPr="00D461B1" w:rsidRDefault="00F677AA" w:rsidP="00D461B1">
            <w:pPr>
              <w:pStyle w:val="NoSpacing"/>
              <w:jc w:val="center"/>
            </w:pPr>
            <w:r w:rsidRPr="00D461B1">
              <w:t>Net à payer</w:t>
            </w:r>
          </w:p>
        </w:tc>
      </w:tr>
      <w:tr w:rsidR="00F677AA" w14:paraId="105F503B" w14:textId="77777777" w:rsidTr="00D461B1">
        <w:tc>
          <w:tcPr>
            <w:tcW w:w="5100" w:type="dxa"/>
            <w:tcBorders>
              <w:top w:val="nil"/>
              <w:left w:val="nil"/>
              <w:bottom w:val="nil"/>
              <w:right w:val="single" w:sz="2" w:space="0" w:color="063C64" w:themeColor="background2" w:themeShade="40"/>
            </w:tcBorders>
          </w:tcPr>
          <w:p w14:paraId="336A7CCC" w14:textId="77777777" w:rsidR="00F677AA" w:rsidRDefault="00F677AA" w:rsidP="00D461B1">
            <w:pPr>
              <w:spacing w:after="0"/>
            </w:pPr>
          </w:p>
        </w:tc>
        <w:tc>
          <w:tcPr>
            <w:tcW w:w="2016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17427375" w14:textId="2C919F90" w:rsidR="00F677AA" w:rsidRPr="00D461B1" w:rsidRDefault="00D461B1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 w:rsidRPr="00D461B1">
              <w:rPr>
                <w:b/>
                <w:bCs/>
                <w:sz w:val="24"/>
                <w:szCs w:val="24"/>
              </w:rPr>
              <w:t>Total TTC</w:t>
            </w:r>
          </w:p>
        </w:tc>
        <w:tc>
          <w:tcPr>
            <w:tcW w:w="1904" w:type="dxa"/>
            <w:tcBorders>
              <w:top w:val="single" w:sz="2" w:space="0" w:color="063C64" w:themeColor="background2" w:themeShade="40"/>
              <w:left w:val="single" w:sz="2" w:space="0" w:color="063C64" w:themeColor="background2" w:themeShade="40"/>
              <w:bottom w:val="nil"/>
              <w:right w:val="single" w:sz="2" w:space="0" w:color="063C64" w:themeColor="background2" w:themeShade="40"/>
            </w:tcBorders>
            <w:shd w:val="clear" w:color="auto" w:fill="063C64" w:themeFill="background2" w:themeFillShade="40"/>
          </w:tcPr>
          <w:p w14:paraId="6B53FEB5" w14:textId="7B33B9FF" w:rsidR="00F677AA" w:rsidRPr="00D461B1" w:rsidRDefault="009E35DF" w:rsidP="00D461B1">
            <w:pPr>
              <w:spacing w:after="0"/>
              <w:jc w:val="righ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+++=</w:t>
            </w:r>
            <w:proofErr w:type="spellStart"/>
            <w:r>
              <w:rPr>
                <w:b/>
                <w:bCs/>
                <w:sz w:val="24"/>
                <w:szCs w:val="24"/>
              </w:rPr>
              <w:t>prixintra</w:t>
            </w:r>
            <w:proofErr w:type="spellEnd"/>
            <w:r>
              <w:rPr>
                <w:b/>
                <w:bCs/>
                <w:sz w:val="24"/>
                <w:szCs w:val="24"/>
              </w:rPr>
              <w:t>+++</w:t>
            </w:r>
            <w:r w:rsidR="00D461B1" w:rsidRPr="00D461B1">
              <w:rPr>
                <w:b/>
                <w:bCs/>
                <w:sz w:val="24"/>
                <w:szCs w:val="24"/>
              </w:rPr>
              <w:t>€</w:t>
            </w:r>
          </w:p>
        </w:tc>
      </w:tr>
    </w:tbl>
    <w:p w14:paraId="7434CF54" w14:textId="77777777" w:rsidR="00F677AA" w:rsidRDefault="00F677AA" w:rsidP="00F677A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461B1" w:rsidRPr="00D461B1" w14:paraId="0D6514CE" w14:textId="77777777" w:rsidTr="00D461B1">
        <w:tc>
          <w:tcPr>
            <w:tcW w:w="45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AB871AB" w14:textId="22E02A3A" w:rsidR="00D461B1" w:rsidRPr="00D461B1" w:rsidRDefault="00D461B1" w:rsidP="00D461B1">
            <w:pPr>
              <w:spacing w:before="240" w:after="0"/>
              <w:rPr>
                <w:rFonts w:ascii="Calibri" w:hAnsi="Calibri" w:cs="Calibri"/>
                <w:sz w:val="18"/>
                <w:szCs w:val="18"/>
              </w:rPr>
            </w:pPr>
            <w:r w:rsidRPr="00D461B1">
              <w:rPr>
                <w:sz w:val="18"/>
                <w:szCs w:val="18"/>
              </w:rPr>
              <w:t>Nom</w:t>
            </w:r>
            <w:r w:rsidRPr="00D461B1">
              <w:rPr>
                <w:rFonts w:ascii="Calibri" w:hAnsi="Calibri" w:cs="Calibri"/>
                <w:sz w:val="18"/>
                <w:szCs w:val="18"/>
              </w:rPr>
              <w:t> : ________________________________</w:t>
            </w:r>
          </w:p>
          <w:p w14:paraId="30E28C0D" w14:textId="77777777" w:rsidR="00D461B1" w:rsidRPr="00D461B1" w:rsidRDefault="00D461B1" w:rsidP="00D461B1">
            <w:pPr>
              <w:spacing w:after="0"/>
              <w:rPr>
                <w:rFonts w:ascii="Calibri" w:hAnsi="Calibri" w:cs="Calibri"/>
                <w:sz w:val="18"/>
                <w:szCs w:val="18"/>
              </w:rPr>
            </w:pPr>
            <w:r w:rsidRPr="00D461B1">
              <w:rPr>
                <w:rFonts w:ascii="Calibri" w:hAnsi="Calibri" w:cs="Calibri"/>
                <w:sz w:val="18"/>
                <w:szCs w:val="18"/>
              </w:rPr>
              <w:t>Signature</w:t>
            </w:r>
          </w:p>
          <w:p w14:paraId="6F056F7F" w14:textId="0F4AD0D4" w:rsidR="00D461B1" w:rsidRPr="00D461B1" w:rsidRDefault="00D461B1" w:rsidP="00F677AA">
            <w:pPr>
              <w:rPr>
                <w:sz w:val="18"/>
                <w:szCs w:val="18"/>
              </w:rPr>
            </w:pPr>
            <w:r w:rsidRPr="00D461B1">
              <w:rPr>
                <w:rFonts w:ascii="Calibri" w:hAnsi="Calibri" w:cs="Calibri"/>
                <w:i/>
                <w:iCs/>
                <w:sz w:val="18"/>
                <w:szCs w:val="18"/>
              </w:rPr>
              <w:t>Précédée de la mention « bon pour accord »</w:t>
            </w:r>
          </w:p>
          <w:p w14:paraId="3A880474" w14:textId="77777777" w:rsidR="00D461B1" w:rsidRDefault="00D461B1" w:rsidP="00F677AA">
            <w:pPr>
              <w:rPr>
                <w:sz w:val="18"/>
                <w:szCs w:val="18"/>
              </w:rPr>
            </w:pPr>
          </w:p>
          <w:p w14:paraId="6D14D6DF" w14:textId="4C5D4260" w:rsidR="00D461B1" w:rsidRPr="00D461B1" w:rsidRDefault="00D461B1" w:rsidP="00F677AA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  <w:tcBorders>
              <w:left w:val="single" w:sz="2" w:space="0" w:color="auto"/>
            </w:tcBorders>
          </w:tcPr>
          <w:p w14:paraId="538416A2" w14:textId="77777777" w:rsidR="00D461B1" w:rsidRPr="00D461B1" w:rsidRDefault="00D461B1" w:rsidP="00F677AA">
            <w:pPr>
              <w:rPr>
                <w:sz w:val="18"/>
                <w:szCs w:val="18"/>
              </w:rPr>
            </w:pPr>
          </w:p>
        </w:tc>
      </w:tr>
    </w:tbl>
    <w:p w14:paraId="2B7600A5" w14:textId="77777777" w:rsidR="00D461B1" w:rsidRPr="00D461B1" w:rsidRDefault="00D461B1" w:rsidP="00F677AA">
      <w:pPr>
        <w:rPr>
          <w:sz w:val="4"/>
          <w:szCs w:val="4"/>
        </w:rPr>
      </w:pPr>
    </w:p>
    <w:p w14:paraId="6EE9C400" w14:textId="2236333F" w:rsidR="00D461B1" w:rsidRPr="00D461B1" w:rsidRDefault="00D461B1" w:rsidP="00D461B1">
      <w:pPr>
        <w:spacing w:after="0"/>
        <w:rPr>
          <w:sz w:val="16"/>
          <w:szCs w:val="16"/>
        </w:rPr>
      </w:pPr>
      <w:r w:rsidRPr="00D461B1">
        <w:rPr>
          <w:sz w:val="16"/>
          <w:szCs w:val="16"/>
        </w:rPr>
        <w:lastRenderedPageBreak/>
        <w:t>En cas de retard de paiement, des indemnités de retard seront appliquées au taux de 10 % du montant total dû par jour de retard,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conformément à l'article L. 441-10 du Code de commerce.</w:t>
      </w:r>
    </w:p>
    <w:p w14:paraId="22682609" w14:textId="77777777" w:rsidR="004205A6" w:rsidRDefault="00D461B1">
      <w:pPr>
        <w:spacing w:after="160"/>
        <w:jc w:val="both"/>
        <w:sectPr w:rsidR="004205A6" w:rsidSect="00D461B1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440" w:right="1440" w:bottom="1440" w:left="1440" w:header="567" w:footer="496" w:gutter="0"/>
          <w:cols w:space="708"/>
          <w:titlePg/>
          <w:docGrid w:linePitch="360"/>
        </w:sectPr>
      </w:pPr>
      <w:r w:rsidRPr="00D461B1">
        <w:rPr>
          <w:sz w:val="16"/>
          <w:szCs w:val="16"/>
        </w:rPr>
        <w:t>Toute somme non réglée à l'échéance entraînera l'application d'intérêts de retard au taux de 10 % par an, calculés à partir de la date</w:t>
      </w:r>
      <w:r>
        <w:rPr>
          <w:sz w:val="16"/>
          <w:szCs w:val="16"/>
        </w:rPr>
        <w:t xml:space="preserve"> </w:t>
      </w:r>
      <w:r w:rsidRPr="00D461B1">
        <w:rPr>
          <w:sz w:val="16"/>
          <w:szCs w:val="16"/>
        </w:rPr>
        <w:t>d'échéance jusqu'au paiement complet.</w:t>
      </w:r>
      <w:r>
        <w:cr/>
      </w:r>
    </w:p>
    <w:p w14:paraId="1087DFC5" w14:textId="77777777" w:rsidR="004205A6" w:rsidRPr="00E91A6B" w:rsidRDefault="004205A6" w:rsidP="004205A6">
      <w:pPr>
        <w:pStyle w:val="Heading1"/>
        <w:spacing w:line="520" w:lineRule="exact"/>
        <w:ind w:left="284" w:right="284" w:hanging="142"/>
      </w:pPr>
      <w:r w:rsidRPr="00E91A6B">
        <w:lastRenderedPageBreak/>
        <w:t>+++=titre_fromprog+++</w:t>
      </w:r>
    </w:p>
    <w:tbl>
      <w:tblPr>
        <w:tblStyle w:val="TableGrid"/>
        <w:tblpPr w:leftFromText="141" w:rightFromText="141" w:vertAnchor="text" w:tblpXSpec="center" w:tblpY="1"/>
        <w:tblOverlap w:val="never"/>
        <w:tblW w:w="10773" w:type="dxa"/>
        <w:jc w:val="center"/>
        <w:tblCellMar>
          <w:left w:w="142" w:type="dxa"/>
          <w:bottom w:w="113" w:type="dxa"/>
          <w:right w:w="142" w:type="dxa"/>
        </w:tblCellMar>
        <w:tblLook w:val="04A0" w:firstRow="1" w:lastRow="0" w:firstColumn="1" w:lastColumn="0" w:noHBand="0" w:noVBand="1"/>
      </w:tblPr>
      <w:tblGrid>
        <w:gridCol w:w="4927"/>
        <w:gridCol w:w="5846"/>
      </w:tblGrid>
      <w:tr w:rsidR="004205A6" w:rsidRPr="00E91A6B" w14:paraId="40E2101C" w14:textId="77777777" w:rsidTr="00E27849">
        <w:trPr>
          <w:jc w:val="center"/>
        </w:trPr>
        <w:tc>
          <w:tcPr>
            <w:tcW w:w="4927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shd w:val="clear" w:color="auto" w:fill="063C64" w:themeFill="background2" w:themeFillShade="40"/>
          </w:tcPr>
          <w:p w14:paraId="47A03A65" w14:textId="77777777" w:rsidR="004205A6" w:rsidRPr="004205A6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4205A6">
              <w:t>Public</w:t>
            </w:r>
          </w:p>
          <w:p w14:paraId="68ED0683" w14:textId="77777777" w:rsidR="004205A6" w:rsidRPr="00825F6C" w:rsidRDefault="004205A6" w:rsidP="00E27849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+++=public_fromprog+++</w:t>
            </w:r>
          </w:p>
          <w:p w14:paraId="681FB6EA" w14:textId="77777777" w:rsidR="004205A6" w:rsidRPr="00825F6C" w:rsidRDefault="004205A6" w:rsidP="00E27849">
            <w:pPr>
              <w:pStyle w:val="Normal-bleu"/>
              <w:rPr>
                <w:color w:val="FFFFFF" w:themeColor="background1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+++IF ouvertepersaccomp_fromprog != null+++</w:t>
            </w:r>
          </w:p>
          <w:p w14:paraId="23B91B5B" w14:textId="77777777" w:rsidR="004205A6" w:rsidRPr="00E91A6B" w:rsidRDefault="004205A6" w:rsidP="00E27849">
            <w:pPr>
              <w:pStyle w:val="Normal-bleu"/>
              <w:rPr>
                <w:b/>
                <w:bCs/>
                <w:color w:val="FFFFFF" w:themeColor="background1"/>
              </w:rPr>
            </w:pPr>
            <w:r w:rsidRPr="00E91A6B">
              <w:rPr>
                <w:b/>
                <w:bCs/>
                <w:color w:val="FFFFFF" w:themeColor="background1"/>
              </w:rPr>
              <w:t>Formation ouverte aux personnes accompagnées en ACT, LAM, LHSS.</w:t>
            </w:r>
          </w:p>
          <w:p w14:paraId="0F5B3E90" w14:textId="77777777" w:rsidR="004205A6" w:rsidRPr="00825F6C" w:rsidRDefault="004205A6" w:rsidP="00E27849">
            <w:pPr>
              <w:pStyle w:val="Normal-bleu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</w:pPr>
            <w:r w:rsidRPr="00825F6C">
              <w:rPr>
                <w:color w:val="FFFFFF" w:themeColor="background1"/>
                <w:lang w:val="en-US"/>
              </w:rPr>
              <w:t>+++END-IF+++</w: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IF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MERGEFIELD Ouverte_aux_personnes_accompagnées_from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>0 checked out of 1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instrText xml:space="preserve"> = "1 checked out of 1" "</w:instrText>
            </w:r>
            <w:r w:rsidRPr="00825F6C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  <w:lang w:val="en-US"/>
              </w:rPr>
              <w:br/>
              <w:instrText xml:space="preserve">✓ Ouvert aux personnes accompagnées en ACT, LAM, LHSS et autres dispositifs" ""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</w:p>
          <w:p w14:paraId="3A7BDF3F" w14:textId="77777777" w:rsidR="004205A6" w:rsidRPr="00825F6C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</w:rPr>
            </w:pPr>
            <w:proofErr w:type="spellStart"/>
            <w:r w:rsidRPr="00825F6C">
              <w:t>Prérequis</w:t>
            </w:r>
            <w:proofErr w:type="spellEnd"/>
          </w:p>
          <w:p w14:paraId="3D3051EC" w14:textId="77777777" w:rsidR="004205A6" w:rsidRPr="00825F6C" w:rsidRDefault="004205A6" w:rsidP="00E27849">
            <w:pPr>
              <w:pStyle w:val="Normal-bleu"/>
              <w:rPr>
                <w:lang w:val="en-US"/>
              </w:rPr>
            </w:pPr>
            <w:r w:rsidRPr="00825F6C">
              <w:rPr>
                <w:lang w:val="en-US"/>
              </w:rPr>
              <w:t>+++=prerequis_fromprog+++</w:t>
            </w:r>
          </w:p>
          <w:p w14:paraId="01C3A301" w14:textId="77777777" w:rsidR="004205A6" w:rsidRPr="00E91A6B" w:rsidRDefault="004205A6" w:rsidP="004205A6">
            <w:pPr>
              <w:pStyle w:val="Titre2Bleu"/>
              <w:framePr w:hSpace="0" w:wrap="auto" w:vAnchor="margin" w:xAlign="left" w:yAlign="inline"/>
              <w:suppressOverlap w:val="0"/>
            </w:pPr>
            <w:r w:rsidRPr="00E91A6B">
              <w:t>Dates / durée</w:t>
            </w:r>
          </w:p>
          <w:p w14:paraId="49510FCA" w14:textId="77777777" w:rsidR="004205A6" w:rsidRPr="00E91A6B" w:rsidRDefault="004205A6" w:rsidP="00E27849">
            <w:pPr>
              <w:pStyle w:val="Normal-bleu"/>
            </w:pPr>
            <w:r w:rsidRPr="00E91A6B">
              <w:t>+++=dates+++</w:t>
            </w:r>
          </w:p>
        </w:tc>
        <w:tc>
          <w:tcPr>
            <w:tcW w:w="5846" w:type="dxa"/>
            <w:tcBorders>
              <w:top w:val="nil"/>
              <w:left w:val="single" w:sz="24" w:space="0" w:color="FFFFFF" w:themeColor="background1"/>
              <w:bottom w:val="nil"/>
              <w:right w:val="nil"/>
            </w:tcBorders>
            <w:shd w:val="clear" w:color="auto" w:fill="063C64" w:themeFill="background2" w:themeFillShade="40"/>
          </w:tcPr>
          <w:p w14:paraId="45D79B97" w14:textId="77777777" w:rsidR="004205A6" w:rsidRPr="009E35DF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9E35DF">
              <w:rPr>
                <w:lang w:val="fr-FR"/>
              </w:rPr>
              <w:t>Lieux</w:t>
            </w:r>
          </w:p>
          <w:p w14:paraId="7B78CD36" w14:textId="77777777" w:rsidR="004205A6" w:rsidRPr="00E91A6B" w:rsidRDefault="004205A6" w:rsidP="00E27849">
            <w:pPr>
              <w:pStyle w:val="Normal-bleu"/>
            </w:pPr>
            <w:r w:rsidRPr="00E91A6B">
              <w:t>+++=lieuxdemij_cumul.join(', ')+++</w:t>
            </w:r>
            <w:r w:rsidRPr="00E91A6B">
              <w:fldChar w:fldCharType="begin"/>
            </w:r>
            <w:r w:rsidRPr="00E91A6B">
              <w:instrText xml:space="preserve"> IF </w:instrText>
            </w:r>
            <w:r w:rsidRPr="00E91A6B">
              <w:fldChar w:fldCharType="begin"/>
            </w:r>
            <w:r w:rsidRPr="00E91A6B">
              <w:instrText xml:space="preserve"> MERGEFIELD Lieux_des_demijournées </w:instrText>
            </w:r>
            <w:r w:rsidRPr="00E91A6B">
              <w:fldChar w:fldCharType="separate"/>
            </w:r>
            <w:r w:rsidRPr="00E91A6B">
              <w:instrText>Siège de la FSH</w:instrText>
            </w:r>
            <w:r w:rsidRPr="00E91A6B">
              <w:fldChar w:fldCharType="end"/>
            </w:r>
            <w:r w:rsidRPr="00E91A6B">
              <w:instrText xml:space="preserve"> = "*Siège*" "La salle de formation répond aux exigences de l’accessibilité aux personnes à mobilité réduite. " "" </w:instrText>
            </w:r>
            <w:r w:rsidRPr="00E91A6B">
              <w:fldChar w:fldCharType="end"/>
            </w:r>
          </w:p>
          <w:p w14:paraId="64659D41" w14:textId="77777777" w:rsidR="004205A6" w:rsidRPr="00E91A6B" w:rsidRDefault="004205A6" w:rsidP="00E27849">
            <w:pPr>
              <w:pStyle w:val="Normal-bleu"/>
            </w:pPr>
            <w:r w:rsidRPr="00E91A6B">
              <w:t>+++IF lieuxdemij_cumul.join(', ').includes("Siège")+++</w:t>
            </w:r>
          </w:p>
          <w:p w14:paraId="294EC492" w14:textId="77777777" w:rsidR="004205A6" w:rsidRPr="00E91A6B" w:rsidRDefault="004205A6" w:rsidP="00E27849">
            <w:pPr>
              <w:pStyle w:val="Normal-bleu"/>
            </w:pPr>
            <w:r w:rsidRPr="00E91A6B">
              <w:t>La salle de formation répond aux exigences de l’accessibilité aux personnes à mobilité réduite.</w:t>
            </w:r>
          </w:p>
          <w:p w14:paraId="4DD7D57A" w14:textId="77777777" w:rsidR="004205A6" w:rsidRPr="00E91A6B" w:rsidRDefault="004205A6" w:rsidP="00E27849">
            <w:pPr>
              <w:pStyle w:val="NoSpacing"/>
              <w:jc w:val="left"/>
            </w:pPr>
            <w:r w:rsidRPr="00E91A6B">
              <w:t>+++END-IF+++</w:t>
            </w:r>
          </w:p>
          <w:p w14:paraId="6C258B40" w14:textId="77777777" w:rsidR="004205A6" w:rsidRPr="00E91A6B" w:rsidRDefault="004205A6" w:rsidP="00E27849">
            <w:pPr>
              <w:pStyle w:val="NoSpacing"/>
              <w:jc w:val="left"/>
              <w:rPr>
                <w:color w:val="FFFFFF" w:themeColor="background1"/>
                <w:sz w:val="20"/>
                <w:szCs w:val="20"/>
              </w:rPr>
            </w:pPr>
            <w:r w:rsidRPr="00E91A6B">
              <w:rPr>
                <w:color w:val="FFFFFF" w:themeColor="background1"/>
                <w:sz w:val="20"/>
                <w:szCs w:val="20"/>
              </w:rPr>
              <w:t>Si la formation nécessite une adaptation liée à une situation de handicap, merci de nous le faire savoir.</w:t>
            </w:r>
          </w:p>
          <w:p w14:paraId="775BFF99" w14:textId="77777777" w:rsidR="004205A6" w:rsidRPr="009E35DF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9E35DF">
              <w:rPr>
                <w:lang w:val="fr-FR"/>
              </w:rPr>
              <w:t>Modalités et délais d’accès</w:t>
            </w:r>
          </w:p>
          <w:p w14:paraId="1F697969" w14:textId="77777777" w:rsidR="004205A6" w:rsidRPr="00E91A6B" w:rsidRDefault="004205A6" w:rsidP="00E27849">
            <w:pPr>
              <w:pStyle w:val="Normal-bleu"/>
            </w:pPr>
            <w:r w:rsidRPr="00E91A6B">
              <w:t xml:space="preserve">Inscriptions sur </w:t>
            </w:r>
            <w:hyperlink r:id="rId13" w:history="1">
              <w:r w:rsidRPr="00E91A6B">
                <w:t>www.sante-habitat.org/formations</w:t>
              </w:r>
            </w:hyperlink>
            <w:r w:rsidRPr="00E91A6B">
              <w:t xml:space="preserve"> jusqu’à 2j avant la formation, dans la limite des places disponibles.</w:t>
            </w:r>
          </w:p>
          <w:p w14:paraId="2C63691E" w14:textId="77777777" w:rsidR="004205A6" w:rsidRPr="009E35DF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sz w:val="22"/>
                <w:szCs w:val="22"/>
                <w:lang w:val="fr-FR"/>
              </w:rPr>
            </w:pPr>
            <w:r w:rsidRPr="009E35DF">
              <w:rPr>
                <w:lang w:val="fr-FR"/>
              </w:rPr>
              <w:t>Formateur</w:t>
            </w:r>
          </w:p>
          <w:p w14:paraId="7CC471AC" w14:textId="77777777" w:rsidR="004205A6" w:rsidRPr="00E91A6B" w:rsidRDefault="004205A6" w:rsidP="00E27849">
            <w:pPr>
              <w:pStyle w:val="Normal-bleu"/>
            </w:pPr>
            <w:r w:rsidRPr="00E91A6B">
              <w:t xml:space="preserve">+++=Formateurice+++ </w:t>
            </w:r>
          </w:p>
          <w:p w14:paraId="1749C228" w14:textId="77777777" w:rsidR="004205A6" w:rsidRPr="009E35DF" w:rsidRDefault="004205A6" w:rsidP="004205A6">
            <w:pPr>
              <w:pStyle w:val="Titre2Bleu"/>
              <w:framePr w:hSpace="0" w:wrap="auto" w:vAnchor="margin" w:xAlign="left" w:yAlign="inline"/>
              <w:suppressOverlap w:val="0"/>
              <w:rPr>
                <w:lang w:val="fr-FR"/>
              </w:rPr>
            </w:pPr>
            <w:r w:rsidRPr="009E35DF">
              <w:rPr>
                <w:lang w:val="fr-FR"/>
              </w:rPr>
              <w:t>Coût de participation</w:t>
            </w:r>
          </w:p>
          <w:p w14:paraId="03AA36F3" w14:textId="77777777" w:rsidR="004205A6" w:rsidRPr="00E91A6B" w:rsidRDefault="004205A6" w:rsidP="00E27849">
            <w:pPr>
              <w:pStyle w:val="Normal-bleu"/>
              <w:spacing w:after="0"/>
            </w:pPr>
            <w:r w:rsidRPr="00E91A6B">
              <w:t>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 +++= prixttc_fromprog+++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rPr>
                <w:rFonts w:ascii="Luciole" w:hAnsi="Luciole" w:cs="Luciole"/>
              </w:rPr>
              <w:t>€</w:t>
            </w:r>
            <w:r w:rsidRPr="00E91A6B">
              <w:fldChar w:fldCharType="begin"/>
            </w:r>
            <w:r w:rsidRPr="00E91A6B">
              <w:instrText xml:space="preserve"> IF </w:instrText>
            </w:r>
            <w:r w:rsidRPr="00E91A6B">
              <w:fldChar w:fldCharType="begin"/>
            </w:r>
            <w:r w:rsidRPr="00E91A6B">
              <w:instrText xml:space="preserve"> MERGEFIELD Ouverte_aux_personnes_accompagnées_from </w:instrText>
            </w:r>
            <w:r w:rsidRPr="00E91A6B">
              <w:fldChar w:fldCharType="separate"/>
            </w:r>
            <w:r w:rsidRPr="00E91A6B">
              <w:instrText>0 checked out of 1</w:instrText>
            </w:r>
            <w:r w:rsidRPr="00E91A6B">
              <w:fldChar w:fldCharType="end"/>
            </w:r>
            <w:r w:rsidRPr="00E91A6B">
              <w:instrText xml:space="preserve"> = "1 checked out of 1" "</w:instrText>
            </w:r>
            <w:r w:rsidRPr="00E91A6B">
              <w:br/>
              <w:instrText>Coût pour les personnes accompagnées</w:instrText>
            </w:r>
            <w:r w:rsidRPr="00E91A6B">
              <w:rPr>
                <w:rFonts w:ascii="Calibri" w:hAnsi="Calibri" w:cs="Calibri"/>
              </w:rPr>
              <w:instrText> </w:instrText>
            </w:r>
            <w:r w:rsidRPr="00E91A6B">
              <w:instrText xml:space="preserve">:" "" </w:instrText>
            </w:r>
            <w:r w:rsidRPr="00E91A6B">
              <w:fldChar w:fldCharType="end"/>
            </w:r>
          </w:p>
          <w:p w14:paraId="340AC785" w14:textId="77777777" w:rsidR="004205A6" w:rsidRPr="00E91A6B" w:rsidRDefault="004205A6" w:rsidP="00E27849">
            <w:pPr>
              <w:pStyle w:val="Normal-bleu"/>
              <w:spacing w:after="0"/>
            </w:pPr>
            <w:r w:rsidRPr="00E91A6B">
              <w:t>Non adhérent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>:+++=prixnonadherent_fromprog +++</w:t>
            </w:r>
            <w:r w:rsidRPr="00E91A6B">
              <w:rPr>
                <w:rFonts w:ascii="Calibri" w:hAnsi="Calibri" w:cs="Calibri"/>
              </w:rPr>
              <w:t> </w:t>
            </w:r>
            <w:r w:rsidRPr="00E91A6B">
              <w:t xml:space="preserve">€ </w:t>
            </w:r>
          </w:p>
          <w:p w14:paraId="1C94F87C" w14:textId="77777777" w:rsidR="004205A6" w:rsidRPr="00E91A6B" w:rsidRDefault="004205A6" w:rsidP="00E27849">
            <w:pPr>
              <w:pStyle w:val="Normal-bleu"/>
              <w:spacing w:after="0"/>
            </w:pPr>
            <w:r w:rsidRPr="00E91A6B">
              <w:t>+++IF lieuxdemij_cumul.join(', ').includes("intra")+++</w:t>
            </w:r>
          </w:p>
          <w:p w14:paraId="1A0D653F" w14:textId="77777777" w:rsidR="004205A6" w:rsidRPr="00E91A6B" w:rsidRDefault="004205A6" w:rsidP="00E27849">
            <w:pPr>
              <w:pStyle w:val="Normal-bleu"/>
              <w:spacing w:after="0"/>
            </w:pPr>
            <w:r w:rsidRPr="00E91A6B">
              <w:t>En intra : tarif sur devis</w:t>
            </w:r>
          </w:p>
          <w:p w14:paraId="0EF1DE35" w14:textId="77777777" w:rsidR="004205A6" w:rsidRPr="00825F6C" w:rsidRDefault="004205A6" w:rsidP="00E27849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+++END-IF+++</w:t>
            </w:r>
          </w:p>
          <w:p w14:paraId="6FE65332" w14:textId="77777777" w:rsidR="004205A6" w:rsidRPr="00825F6C" w:rsidRDefault="004205A6" w:rsidP="00E27849">
            <w:pPr>
              <w:pStyle w:val="Normal-bleu"/>
              <w:spacing w:after="0"/>
              <w:rPr>
                <w:lang w:val="en-US"/>
              </w:rPr>
            </w:pPr>
            <w:r w:rsidRPr="00825F6C">
              <w:rPr>
                <w:lang w:val="en-US"/>
              </w:rPr>
              <w:t>+++IF ouvertepersaccomp_fromprog != null+++</w:t>
            </w:r>
          </w:p>
          <w:p w14:paraId="72128AFD" w14:textId="77777777" w:rsidR="004205A6" w:rsidRPr="00E91A6B" w:rsidRDefault="004205A6" w:rsidP="00E27849">
            <w:pPr>
              <w:pStyle w:val="Normal-bleu"/>
              <w:spacing w:after="0"/>
            </w:pPr>
            <w:r w:rsidRPr="00E91A6B">
              <w:t>Personne accompagnée : moitié prix</w:t>
            </w:r>
          </w:p>
          <w:p w14:paraId="4C6B066B" w14:textId="77777777" w:rsidR="004205A6" w:rsidRPr="00E91A6B" w:rsidRDefault="004205A6" w:rsidP="00E27849">
            <w:pPr>
              <w:pStyle w:val="Normal-bleu"/>
              <w:spacing w:after="0"/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</w:pPr>
            <w:r w:rsidRPr="00E91A6B">
              <w:t>+++END-IF+++</w: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IF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begin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MERGEFIELD Ouverte_aux_personnes_accompagnées_from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separate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>0 checked out of 1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= "1 checked out of 1" "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br/>
            </w:r>
            <w:r w:rsidRPr="00E91A6B">
              <w:rPr>
                <w:rFonts w:ascii="Segoe UI Symbol" w:eastAsiaTheme="majorEastAsia" w:hAnsi="Segoe UI Symbol" w:cs="Segoe UI Symbol"/>
                <w:b/>
                <w:bCs/>
                <w:noProof w:val="0"/>
                <w:sz w:val="24"/>
                <w:szCs w:val="24"/>
              </w:rPr>
              <w:instrText>✓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instrText xml:space="preserve"> Ouvert aux personnes accompagnées en ACT, LAM, LHSS et autres dispositifs" "" </w:instrText>
            </w:r>
            <w:r w:rsidRPr="00E91A6B">
              <w:rPr>
                <w:rFonts w:asciiTheme="majorHAnsi" w:eastAsiaTheme="majorEastAsia" w:hAnsiTheme="majorHAnsi" w:cstheme="majorBidi"/>
                <w:b/>
                <w:bCs/>
                <w:noProof w:val="0"/>
                <w:sz w:val="24"/>
                <w:szCs w:val="24"/>
              </w:rPr>
              <w:fldChar w:fldCharType="end"/>
            </w:r>
            <w:r w:rsidRPr="00E91A6B">
              <w:fldChar w:fldCharType="begin"/>
            </w:r>
            <w:r w:rsidRPr="00E91A6B">
              <w:instrText xml:space="preserve"> IF </w:instrText>
            </w:r>
            <w:r w:rsidRPr="00E91A6B">
              <w:fldChar w:fldCharType="begin"/>
            </w:r>
            <w:r w:rsidRPr="00E91A6B">
              <w:instrText xml:space="preserve"> MERGEFIELD Lieux_des_demijournées </w:instrText>
            </w:r>
            <w:r w:rsidRPr="00E91A6B">
              <w:fldChar w:fldCharType="separate"/>
            </w:r>
            <w:r w:rsidRPr="00E91A6B">
              <w:instrText>Siège de la FSH</w:instrText>
            </w:r>
            <w:r w:rsidRPr="00E91A6B">
              <w:fldChar w:fldCharType="end"/>
            </w:r>
            <w:r w:rsidRPr="00E91A6B">
              <w:instrText xml:space="preserve"> = "*intra" "</w:instrText>
            </w:r>
            <w:r w:rsidRPr="00E91A6B">
              <w:br/>
              <w:instrText>Coût en intra</w:instrText>
            </w:r>
            <w:r w:rsidRPr="00E91A6B">
              <w:rPr>
                <w:rFonts w:ascii="Calibri" w:hAnsi="Calibri" w:cs="Calibri"/>
              </w:rPr>
              <w:instrText> </w:instrText>
            </w:r>
            <w:r w:rsidRPr="00E91A6B">
              <w:instrText xml:space="preserve">: sur demande de devis" "" </w:instrText>
            </w:r>
            <w:r w:rsidRPr="00E91A6B">
              <w:fldChar w:fldCharType="end"/>
            </w:r>
          </w:p>
        </w:tc>
      </w:tr>
    </w:tbl>
    <w:p w14:paraId="3B90E8D3" w14:textId="77777777" w:rsidR="004205A6" w:rsidRPr="00E91A6B" w:rsidRDefault="004205A6" w:rsidP="004205A6">
      <w:pPr>
        <w:pStyle w:val="NoSpacing"/>
        <w:rPr>
          <w:sz w:val="8"/>
          <w:szCs w:val="8"/>
        </w:rPr>
      </w:pPr>
    </w:p>
    <w:p w14:paraId="4140BAA6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+++HTML `</w:t>
      </w:r>
    </w:p>
    <w:p w14:paraId="6B453D88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5A567255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&lt;body&gt;</w:t>
      </w:r>
    </w:p>
    <w:p w14:paraId="416CFE52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lastRenderedPageBreak/>
        <w:t>${</w:t>
      </w:r>
      <w:proofErr w:type="spellStart"/>
      <w:r w:rsidRPr="004205A6">
        <w:rPr>
          <w:lang w:val="en-US"/>
        </w:rPr>
        <w:t>introcontexte_fromprog</w:t>
      </w:r>
      <w:proofErr w:type="spellEnd"/>
      <w:r w:rsidRPr="00825F6C">
        <w:rPr>
          <w:lang w:val="en-US"/>
        </w:rPr>
        <w:t>}</w:t>
      </w:r>
    </w:p>
    <w:p w14:paraId="0D6568A8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&lt;/body&gt;</w:t>
      </w:r>
    </w:p>
    <w:p w14:paraId="13FBF8B5" w14:textId="1FE38748" w:rsidR="004205A6" w:rsidRPr="004205A6" w:rsidRDefault="004205A6" w:rsidP="004205A6">
      <w:pPr>
        <w:rPr>
          <w:b/>
          <w:bCs/>
          <w:lang w:val="en-US"/>
        </w:rPr>
      </w:pPr>
      <w:r w:rsidRPr="00825F6C">
        <w:rPr>
          <w:lang w:val="en-US"/>
        </w:rPr>
        <w:t>`+++</w:t>
      </w:r>
      <w:r w:rsidRPr="00E91A6B">
        <w:fldChar w:fldCharType="begin"/>
      </w:r>
      <w:r w:rsidRPr="004205A6">
        <w:rPr>
          <w:lang w:val="en-US"/>
        </w:rPr>
        <w:instrText xml:space="preserve"> MERGEFIELD IntroContexte </w:instrText>
      </w:r>
      <w:r w:rsidRPr="00E91A6B">
        <w:fldChar w:fldCharType="end"/>
      </w:r>
    </w:p>
    <w:p w14:paraId="4481011C" w14:textId="77777777" w:rsidR="004205A6" w:rsidRPr="004205A6" w:rsidRDefault="004205A6" w:rsidP="004205A6">
      <w:pPr>
        <w:pStyle w:val="Heading2"/>
      </w:pPr>
      <w:r w:rsidRPr="004205A6">
        <w:t>Objectifs</w:t>
      </w:r>
    </w:p>
    <w:p w14:paraId="24146258" w14:textId="77777777" w:rsidR="004205A6" w:rsidRPr="004205A6" w:rsidRDefault="004205A6" w:rsidP="004205A6">
      <w:pPr>
        <w:rPr>
          <w:lang w:val="en-US"/>
        </w:rPr>
      </w:pPr>
      <w:r w:rsidRPr="004205A6">
        <w:rPr>
          <w:lang w:val="en-US"/>
        </w:rPr>
        <w:t>+++HTML `</w:t>
      </w:r>
    </w:p>
    <w:p w14:paraId="3D0D9546" w14:textId="77777777" w:rsidR="004205A6" w:rsidRPr="004205A6" w:rsidRDefault="004205A6" w:rsidP="004205A6">
      <w:pPr>
        <w:rPr>
          <w:lang w:val="en-US"/>
        </w:rPr>
      </w:pPr>
      <w:r w:rsidRPr="004205A6">
        <w:rPr>
          <w:lang w:val="en-US"/>
        </w:rPr>
        <w:t>&lt;meta charset="UTF-8"&gt;</w:t>
      </w:r>
    </w:p>
    <w:p w14:paraId="4D2466F6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&lt;body&gt;</w:t>
      </w:r>
    </w:p>
    <w:p w14:paraId="088EBE9E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objectifs_fromprog</w:t>
      </w:r>
      <w:proofErr w:type="spellEnd"/>
      <w:r w:rsidRPr="00825F6C">
        <w:rPr>
          <w:lang w:val="en-US"/>
        </w:rPr>
        <w:t>}</w:t>
      </w:r>
    </w:p>
    <w:p w14:paraId="67335F4E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&lt;/body&gt;</w:t>
      </w:r>
    </w:p>
    <w:p w14:paraId="38DC1E1C" w14:textId="77777777" w:rsidR="004205A6" w:rsidRPr="00825F6C" w:rsidRDefault="004205A6" w:rsidP="004205A6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6F7BEBCA" w14:textId="77777777" w:rsidR="004205A6" w:rsidRPr="00825F6C" w:rsidRDefault="004205A6" w:rsidP="004205A6">
      <w:pPr>
        <w:pStyle w:val="Heading2"/>
      </w:pPr>
      <w:proofErr w:type="spellStart"/>
      <w:r w:rsidRPr="00825F6C">
        <w:t>Contenu</w:t>
      </w:r>
      <w:proofErr w:type="spellEnd"/>
    </w:p>
    <w:p w14:paraId="00119980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+++HTML `</w:t>
      </w:r>
    </w:p>
    <w:p w14:paraId="3E3A7361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63692CB3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&lt;body&gt;</w:t>
      </w:r>
    </w:p>
    <w:p w14:paraId="54E4BC0C" w14:textId="77777777" w:rsidR="004205A6" w:rsidRPr="004205A6" w:rsidRDefault="004205A6" w:rsidP="004205A6">
      <w:r w:rsidRPr="004205A6">
        <w:t>${</w:t>
      </w:r>
      <w:proofErr w:type="spellStart"/>
      <w:r w:rsidRPr="004205A6">
        <w:t>contenu_fromprog</w:t>
      </w:r>
      <w:proofErr w:type="spellEnd"/>
      <w:r w:rsidRPr="004205A6">
        <w:t>}</w:t>
      </w:r>
    </w:p>
    <w:p w14:paraId="660EFD36" w14:textId="77777777" w:rsidR="004205A6" w:rsidRPr="004205A6" w:rsidRDefault="004205A6" w:rsidP="004205A6">
      <w:r w:rsidRPr="004205A6">
        <w:t>&lt;/body&gt;</w:t>
      </w:r>
    </w:p>
    <w:p w14:paraId="6814ED30" w14:textId="77777777" w:rsidR="004205A6" w:rsidRPr="00E91A6B" w:rsidRDefault="004205A6" w:rsidP="004205A6">
      <w:pPr>
        <w:rPr>
          <w:b/>
          <w:bCs/>
        </w:rPr>
      </w:pPr>
      <w:r w:rsidRPr="00E91A6B">
        <w:t>`+++</w:t>
      </w:r>
    </w:p>
    <w:p w14:paraId="05DC2BD9" w14:textId="77777777" w:rsidR="004205A6" w:rsidRPr="009E35DF" w:rsidRDefault="004205A6" w:rsidP="004205A6">
      <w:pPr>
        <w:pStyle w:val="Heading2"/>
        <w:rPr>
          <w:lang w:val="fr-FR"/>
        </w:rPr>
      </w:pPr>
      <w:r w:rsidRPr="009E35DF">
        <w:rPr>
          <w:lang w:val="fr-FR"/>
        </w:rPr>
        <w:t>Méthodes pédagogiques</w:t>
      </w:r>
    </w:p>
    <w:p w14:paraId="6A8ADC67" w14:textId="77777777" w:rsidR="004205A6" w:rsidRPr="00E91A6B" w:rsidRDefault="004205A6" w:rsidP="004205A6">
      <w:r w:rsidRPr="00E91A6B">
        <w:t>+++HTML `</w:t>
      </w:r>
    </w:p>
    <w:p w14:paraId="6C363A93" w14:textId="77777777" w:rsidR="004205A6" w:rsidRPr="004205A6" w:rsidRDefault="004205A6" w:rsidP="004205A6">
      <w:pPr>
        <w:rPr>
          <w:lang w:val="en-US"/>
        </w:rPr>
      </w:pPr>
      <w:r w:rsidRPr="004205A6">
        <w:rPr>
          <w:lang w:val="en-US"/>
        </w:rPr>
        <w:t>&lt;meta charset="UTF-8"&gt;</w:t>
      </w:r>
    </w:p>
    <w:p w14:paraId="77720D77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&lt;body&gt;</w:t>
      </w:r>
    </w:p>
    <w:p w14:paraId="6D7B7601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${</w:t>
      </w:r>
      <w:proofErr w:type="spellStart"/>
      <w:r w:rsidRPr="00825F6C">
        <w:rPr>
          <w:lang w:val="en-US"/>
        </w:rPr>
        <w:t>methodespedago_fromprog</w:t>
      </w:r>
      <w:proofErr w:type="spellEnd"/>
      <w:r w:rsidRPr="00825F6C">
        <w:rPr>
          <w:lang w:val="en-US"/>
        </w:rPr>
        <w:t>}</w:t>
      </w:r>
    </w:p>
    <w:p w14:paraId="346AF43B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lastRenderedPageBreak/>
        <w:t>&lt;/body&gt;</w:t>
      </w:r>
    </w:p>
    <w:p w14:paraId="06285C9F" w14:textId="77777777" w:rsidR="004205A6" w:rsidRPr="00825F6C" w:rsidRDefault="004205A6" w:rsidP="004205A6">
      <w:pPr>
        <w:rPr>
          <w:b/>
          <w:bCs/>
          <w:lang w:val="en-US"/>
        </w:rPr>
      </w:pPr>
      <w:r w:rsidRPr="00825F6C">
        <w:rPr>
          <w:lang w:val="en-US"/>
        </w:rPr>
        <w:t>`+++</w:t>
      </w:r>
    </w:p>
    <w:p w14:paraId="5575E36D" w14:textId="77777777" w:rsidR="004205A6" w:rsidRPr="004205A6" w:rsidRDefault="004205A6" w:rsidP="004205A6">
      <w:pPr>
        <w:pStyle w:val="Heading2"/>
      </w:pPr>
      <w:proofErr w:type="spellStart"/>
      <w:r w:rsidRPr="00825F6C">
        <w:t>Modalités</w:t>
      </w:r>
      <w:proofErr w:type="spellEnd"/>
      <w:r w:rsidRPr="00825F6C">
        <w:t xml:space="preserve"> </w:t>
      </w:r>
      <w:proofErr w:type="spellStart"/>
      <w:r w:rsidRPr="00825F6C">
        <w:t>d’évaluation</w:t>
      </w:r>
      <w:proofErr w:type="spellEnd"/>
    </w:p>
    <w:p w14:paraId="26A2B81F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+++HTML `</w:t>
      </w:r>
    </w:p>
    <w:p w14:paraId="4B7E49D7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&lt;meta charset="UTF-8"&gt;</w:t>
      </w:r>
    </w:p>
    <w:p w14:paraId="46E38902" w14:textId="77777777" w:rsidR="004205A6" w:rsidRPr="00825F6C" w:rsidRDefault="004205A6" w:rsidP="004205A6">
      <w:pPr>
        <w:rPr>
          <w:lang w:val="en-US"/>
        </w:rPr>
      </w:pPr>
      <w:r w:rsidRPr="00825F6C">
        <w:rPr>
          <w:lang w:val="en-US"/>
        </w:rPr>
        <w:t>&lt;body&gt;</w:t>
      </w:r>
    </w:p>
    <w:p w14:paraId="220BEBA5" w14:textId="77777777" w:rsidR="004205A6" w:rsidRPr="00E91A6B" w:rsidRDefault="004205A6" w:rsidP="004205A6">
      <w:r w:rsidRPr="00E91A6B">
        <w:t>${</w:t>
      </w:r>
      <w:proofErr w:type="spellStart"/>
      <w:r w:rsidRPr="00E91A6B">
        <w:t>modaliteseval_fromprog</w:t>
      </w:r>
      <w:proofErr w:type="spellEnd"/>
      <w:r w:rsidRPr="00E91A6B">
        <w:t>}</w:t>
      </w:r>
    </w:p>
    <w:p w14:paraId="3E5BCB38" w14:textId="77777777" w:rsidR="004205A6" w:rsidRPr="00E91A6B" w:rsidRDefault="004205A6" w:rsidP="004205A6">
      <w:r w:rsidRPr="00E91A6B">
        <w:t>&lt;/body&gt;</w:t>
      </w:r>
    </w:p>
    <w:p w14:paraId="628FF89C" w14:textId="77777777" w:rsidR="004205A6" w:rsidRPr="00E91A6B" w:rsidRDefault="004205A6" w:rsidP="004205A6">
      <w:pPr>
        <w:rPr>
          <w:b/>
          <w:bCs/>
        </w:rPr>
      </w:pPr>
      <w:r w:rsidRPr="00E91A6B">
        <w:t>`+++</w:t>
      </w:r>
    </w:p>
    <w:p w14:paraId="793301E1" w14:textId="620CDC31" w:rsidR="00D461B1" w:rsidRDefault="00D461B1">
      <w:pPr>
        <w:spacing w:after="160"/>
        <w:jc w:val="both"/>
      </w:pPr>
    </w:p>
    <w:p w14:paraId="11AA6777" w14:textId="77777777" w:rsidR="00D461B1" w:rsidRPr="00436260" w:rsidRDefault="00D461B1" w:rsidP="00D461B1">
      <w:pPr>
        <w:spacing w:after="0"/>
      </w:pPr>
    </w:p>
    <w:sectPr w:rsidR="00D461B1" w:rsidRPr="00436260" w:rsidSect="004205A6">
      <w:pgSz w:w="11906" w:h="16838"/>
      <w:pgMar w:top="1440" w:right="566" w:bottom="1440" w:left="567" w:header="567" w:footer="4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713006" w14:textId="77777777" w:rsidR="0097461E" w:rsidRDefault="0097461E" w:rsidP="00440510">
      <w:pPr>
        <w:spacing w:after="0" w:line="240" w:lineRule="auto"/>
      </w:pPr>
      <w:r>
        <w:separator/>
      </w:r>
    </w:p>
  </w:endnote>
  <w:endnote w:type="continuationSeparator" w:id="0">
    <w:p w14:paraId="4E37545F" w14:textId="77777777" w:rsidR="0097461E" w:rsidRDefault="0097461E" w:rsidP="0044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ole">
    <w:altName w:val="Calibri"/>
    <w:charset w:val="00"/>
    <w:family w:val="swiss"/>
    <w:pitch w:val="variable"/>
    <w:sig w:usb0="A000000F" w:usb1="00002063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344726" w14:textId="77777777" w:rsidR="00097138" w:rsidRPr="00FC25EA" w:rsidRDefault="00097138" w:rsidP="00097138">
    <w:pPr>
      <w:pStyle w:val="Footer"/>
      <w:tabs>
        <w:tab w:val="clear" w:pos="9072"/>
      </w:tabs>
      <w:ind w:right="-992" w:hanging="992"/>
      <w:jc w:val="center"/>
      <w:rPr>
        <w:b/>
        <w:bCs/>
        <w:color w:val="262626" w:themeColor="text1" w:themeTint="D9"/>
        <w:sz w:val="18"/>
        <w:szCs w:val="18"/>
        <w:u w:val="single"/>
      </w:rPr>
    </w:pPr>
    <w:r w:rsidRPr="00FC25EA">
      <w:rPr>
        <w:b/>
        <w:bCs/>
        <w:color w:val="262626" w:themeColor="text1" w:themeTint="D9"/>
        <w:sz w:val="18"/>
        <w:szCs w:val="18"/>
      </w:rPr>
      <w:t>FÉDÉRATION SANTÉ HABITAT</w:t>
    </w:r>
    <w:r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6 rue du Chemin Vert, 75011 Paris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01 48 05 55 54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</w:t>
    </w:r>
    <w:hyperlink r:id="rId1" w:history="1">
      <w:r w:rsidRPr="00FC25EA">
        <w:rPr>
          <w:rStyle w:val="Hyperlink"/>
          <w:color w:val="262626" w:themeColor="text1" w:themeTint="D9"/>
          <w:sz w:val="18"/>
          <w:szCs w:val="18"/>
        </w:rPr>
        <w:t>www.sante-habitat.org</w:t>
      </w:r>
    </w:hyperlink>
  </w:p>
  <w:p w14:paraId="599A65B4" w14:textId="0B2F2567" w:rsidR="00AA07AC" w:rsidRPr="00FC25EA" w:rsidRDefault="00097138" w:rsidP="006A4409">
    <w:pPr>
      <w:pStyle w:val="Footer"/>
      <w:tabs>
        <w:tab w:val="clear" w:pos="9072"/>
      </w:tabs>
      <w:spacing w:after="120"/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color w:val="262626" w:themeColor="text1" w:themeTint="D9"/>
        <w:sz w:val="18"/>
        <w:szCs w:val="18"/>
      </w:rPr>
      <w:t>SIRET 437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762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>644</w:t>
    </w:r>
    <w:r w:rsidRPr="00FC25EA">
      <w:rPr>
        <w:rFonts w:ascii="Calibri" w:hAnsi="Calibri" w:cs="Calibri"/>
        <w:color w:val="262626" w:themeColor="text1" w:themeTint="D9"/>
        <w:sz w:val="18"/>
        <w:szCs w:val="18"/>
      </w:rPr>
      <w:t> </w:t>
    </w:r>
    <w:r w:rsidRPr="00FC25EA">
      <w:rPr>
        <w:color w:val="262626" w:themeColor="text1" w:themeTint="D9"/>
        <w:sz w:val="18"/>
        <w:szCs w:val="18"/>
      </w:rPr>
      <w:t xml:space="preserve">000 49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Code APE/NAF 8790B </w:t>
    </w:r>
    <w:r w:rsidRPr="00FC25EA">
      <w:rPr>
        <w:rFonts w:ascii="MS Gothic" w:eastAsia="MS Gothic" w:hAnsi="MS Gothic" w:cs="MS Gothic" w:hint="eastAsia"/>
        <w:color w:val="262626" w:themeColor="text1" w:themeTint="D9"/>
        <w:sz w:val="18"/>
        <w:szCs w:val="18"/>
      </w:rPr>
      <w:t>│</w:t>
    </w:r>
    <w:r w:rsidRPr="00FC25EA">
      <w:rPr>
        <w:color w:val="262626" w:themeColor="text1" w:themeTint="D9"/>
        <w:sz w:val="18"/>
        <w:szCs w:val="18"/>
      </w:rPr>
      <w:t xml:space="preserve"> Organisme de formation n°</w:t>
    </w:r>
    <w:r w:rsidR="00AC5DFA" w:rsidRPr="00FC25EA">
      <w:rPr>
        <w:color w:val="262626" w:themeColor="text1" w:themeTint="D9"/>
        <w:sz w:val="18"/>
        <w:szCs w:val="18"/>
      </w:rPr>
      <w:t xml:space="preserve"> </w:t>
    </w:r>
    <w:r w:rsidRPr="00FC25EA">
      <w:rPr>
        <w:color w:val="262626" w:themeColor="text1" w:themeTint="D9"/>
        <w:sz w:val="18"/>
        <w:szCs w:val="18"/>
      </w:rPr>
      <w:t xml:space="preserve">11 75 49764 75 - certifié </w:t>
    </w:r>
    <w:r w:rsidRPr="00FC25EA">
      <w:rPr>
        <w:smallCaps/>
        <w:color w:val="262626" w:themeColor="text1" w:themeTint="D9"/>
        <w:sz w:val="18"/>
        <w:szCs w:val="18"/>
      </w:rPr>
      <w:t>Qualiopi</w:t>
    </w:r>
  </w:p>
  <w:p w14:paraId="70F8EE8D" w14:textId="58A8D165" w:rsidR="00F17D84" w:rsidRPr="00FC25EA" w:rsidRDefault="00CB5E23" w:rsidP="00097138">
    <w:pPr>
      <w:pStyle w:val="Footer"/>
      <w:tabs>
        <w:tab w:val="clear" w:pos="9072"/>
      </w:tabs>
      <w:ind w:right="-992" w:hanging="992"/>
      <w:jc w:val="center"/>
      <w:rPr>
        <w:color w:val="262626" w:themeColor="text1" w:themeTint="D9"/>
        <w:sz w:val="18"/>
        <w:szCs w:val="18"/>
      </w:rPr>
    </w:pPr>
    <w:r w:rsidRPr="00FC25EA">
      <w:rPr>
        <w:b/>
        <w:color w:val="262626" w:themeColor="text1" w:themeTint="D9"/>
        <w:sz w:val="18"/>
        <w:szCs w:val="18"/>
      </w:rPr>
      <w:t>Contact</w:t>
    </w:r>
    <w:r w:rsidR="00F17D84" w:rsidRPr="00FC25EA">
      <w:rPr>
        <w:rFonts w:ascii="Calibri" w:hAnsi="Calibri" w:cs="Calibri"/>
        <w:bCs/>
        <w:color w:val="262626" w:themeColor="text1" w:themeTint="D9"/>
        <w:sz w:val="18"/>
        <w:szCs w:val="18"/>
      </w:rPr>
      <w:t> </w:t>
    </w:r>
    <w:r w:rsidR="00F17D84" w:rsidRPr="00FC25EA">
      <w:rPr>
        <w:bCs/>
        <w:color w:val="262626" w:themeColor="text1" w:themeTint="D9"/>
        <w:sz w:val="18"/>
        <w:szCs w:val="18"/>
      </w:rPr>
      <w:t xml:space="preserve">: </w:t>
    </w:r>
    <w:hyperlink r:id="rId2" w:history="1">
      <w:r w:rsidR="00F17D84" w:rsidRPr="00FC25EA">
        <w:rPr>
          <w:rStyle w:val="Hyperlink"/>
          <w:bCs/>
          <w:color w:val="262626" w:themeColor="text1" w:themeTint="D9"/>
          <w:sz w:val="18"/>
          <w:szCs w:val="18"/>
        </w:rPr>
        <w:t>formation@sante-habitat.org</w:t>
      </w:r>
    </w:hyperlink>
    <w:r w:rsidR="00F17D84" w:rsidRPr="00FC25EA">
      <w:rPr>
        <w:bCs/>
        <w:color w:val="262626" w:themeColor="text1" w:themeTint="D9"/>
        <w:sz w:val="18"/>
        <w:szCs w:val="18"/>
      </w:rPr>
      <w:t xml:space="preserve"> </w:t>
    </w:r>
    <w:r w:rsidR="001377AC" w:rsidRPr="00FC25EA">
      <w:rPr>
        <w:bCs/>
        <w:color w:val="262626" w:themeColor="text1" w:themeTint="D9"/>
        <w:sz w:val="18"/>
        <w:szCs w:val="18"/>
      </w:rPr>
      <w:t xml:space="preserve">| </w:t>
    </w:r>
    <w:r w:rsidR="00F17D84" w:rsidRPr="00FC25EA">
      <w:rPr>
        <w:color w:val="262626" w:themeColor="text1" w:themeTint="D9"/>
        <w:sz w:val="18"/>
        <w:szCs w:val="18"/>
      </w:rPr>
      <w:t>06 33 82 17 52</w:t>
    </w:r>
    <w:r w:rsidR="001377AC" w:rsidRPr="00FC25EA">
      <w:rPr>
        <w:color w:val="262626" w:themeColor="text1" w:themeTint="D9"/>
        <w:sz w:val="18"/>
        <w:szCs w:val="18"/>
      </w:rPr>
      <w:t xml:space="preserve"> || </w:t>
    </w:r>
    <w:r w:rsidR="001377AC" w:rsidRPr="00FC25EA">
      <w:rPr>
        <w:b/>
        <w:bCs/>
        <w:color w:val="262626" w:themeColor="text1" w:themeTint="D9"/>
        <w:sz w:val="18"/>
        <w:szCs w:val="18"/>
      </w:rPr>
      <w:t>Handicap</w:t>
    </w:r>
    <w:r w:rsidR="001377AC" w:rsidRPr="00FC25EA">
      <w:rPr>
        <w:rFonts w:ascii="Calibri" w:hAnsi="Calibri" w:cs="Calibri"/>
        <w:b/>
        <w:bCs/>
        <w:color w:val="262626" w:themeColor="text1" w:themeTint="D9"/>
        <w:sz w:val="18"/>
        <w:szCs w:val="18"/>
      </w:rPr>
      <w:t> </w:t>
    </w:r>
    <w:r w:rsidR="001377AC" w:rsidRPr="00FC25EA">
      <w:rPr>
        <w:rFonts w:ascii="Calibri" w:hAnsi="Calibri" w:cs="Calibri"/>
        <w:color w:val="262626" w:themeColor="text1" w:themeTint="D9"/>
        <w:sz w:val="18"/>
        <w:szCs w:val="18"/>
      </w:rPr>
      <w:t xml:space="preserve">: </w:t>
    </w:r>
    <w:hyperlink r:id="rId3" w:history="1">
      <w:r w:rsidR="00E975EC" w:rsidRPr="00FC25EA">
        <w:rPr>
          <w:rStyle w:val="Hyperlink"/>
          <w:color w:val="262626" w:themeColor="text1" w:themeTint="D9"/>
          <w:sz w:val="18"/>
          <w:szCs w:val="18"/>
        </w:rPr>
        <w:t>berangere.grisoni@sante-habitat.org</w:t>
      </w:r>
    </w:hyperlink>
    <w:r w:rsidR="00E975EC" w:rsidRPr="00FC25EA">
      <w:rPr>
        <w:color w:val="262626" w:themeColor="text1" w:themeTint="D9"/>
        <w:sz w:val="18"/>
        <w:szCs w:val="18"/>
      </w:rPr>
      <w:t xml:space="preserve"> | 06 60 06 07 93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9A8793" w14:textId="77777777" w:rsidR="00B3083A" w:rsidRPr="00B3083A" w:rsidRDefault="00B3083A" w:rsidP="00B3083A">
    <w:pPr>
      <w:pStyle w:val="Footer"/>
      <w:tabs>
        <w:tab w:val="clear" w:pos="9072"/>
      </w:tabs>
      <w:ind w:right="-992" w:hanging="992"/>
      <w:jc w:val="center"/>
      <w:rPr>
        <w:b/>
        <w:bCs/>
        <w:sz w:val="18"/>
        <w:szCs w:val="18"/>
        <w:u w:val="single"/>
      </w:rPr>
    </w:pPr>
    <w:bookmarkStart w:id="0" w:name="_Hlk35265044"/>
    <w:r w:rsidRPr="00B3083A">
      <w:rPr>
        <w:b/>
        <w:bCs/>
        <w:sz w:val="18"/>
        <w:szCs w:val="18"/>
      </w:rPr>
      <w:t>FÉDÉRATION SANTÉ HABITAT</w:t>
    </w:r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6 rue du Chemin Vert, 75011 Paris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bookmarkStart w:id="1" w:name="_Hlk177548103"/>
    <w:r w:rsidRPr="00B3083A">
      <w:rPr>
        <w:sz w:val="18"/>
        <w:szCs w:val="18"/>
      </w:rPr>
      <w:t>01 48 05 55 54</w:t>
    </w:r>
    <w:bookmarkEnd w:id="1"/>
    <w:r w:rsidRPr="00B3083A">
      <w:rPr>
        <w:sz w:val="18"/>
        <w:szCs w:val="18"/>
      </w:rPr>
      <w:t xml:space="preserve">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</w:t>
    </w:r>
    <w:hyperlink r:id="rId1" w:history="1">
      <w:r w:rsidRPr="00B3083A">
        <w:rPr>
          <w:rStyle w:val="Hyperlink"/>
          <w:b/>
          <w:bCs/>
          <w:sz w:val="18"/>
          <w:szCs w:val="18"/>
        </w:rPr>
        <w:t>www.sante-habitat.org</w:t>
      </w:r>
    </w:hyperlink>
  </w:p>
  <w:p w14:paraId="4A4FDFF4" w14:textId="77777777" w:rsidR="00495515" w:rsidRPr="00695370" w:rsidRDefault="00B3083A" w:rsidP="00B3083A">
    <w:pPr>
      <w:pStyle w:val="Footer"/>
      <w:tabs>
        <w:tab w:val="clear" w:pos="9072"/>
      </w:tabs>
      <w:ind w:right="-992" w:hanging="992"/>
      <w:jc w:val="center"/>
      <w:rPr>
        <w:sz w:val="18"/>
        <w:szCs w:val="18"/>
      </w:rPr>
    </w:pPr>
    <w:r w:rsidRPr="00B3083A">
      <w:rPr>
        <w:sz w:val="18"/>
        <w:szCs w:val="18"/>
      </w:rPr>
      <w:t>SIRET 437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762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>644</w:t>
    </w:r>
    <w:r w:rsidRPr="00B3083A">
      <w:rPr>
        <w:rFonts w:ascii="Calibri" w:hAnsi="Calibri" w:cs="Calibri"/>
        <w:sz w:val="18"/>
        <w:szCs w:val="18"/>
      </w:rPr>
      <w:t> </w:t>
    </w:r>
    <w:r w:rsidRPr="00B3083A">
      <w:rPr>
        <w:sz w:val="18"/>
        <w:szCs w:val="18"/>
      </w:rPr>
      <w:t xml:space="preserve">000 49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Code APE/NAF 8790B </w:t>
    </w:r>
    <w:r w:rsidRPr="00B3083A">
      <w:rPr>
        <w:rFonts w:ascii="MS Gothic" w:eastAsia="MS Gothic" w:hAnsi="MS Gothic" w:cs="MS Gothic" w:hint="eastAsia"/>
        <w:sz w:val="18"/>
        <w:szCs w:val="18"/>
      </w:rPr>
      <w:t>│</w:t>
    </w:r>
    <w:r w:rsidRPr="00B3083A">
      <w:rPr>
        <w:sz w:val="18"/>
        <w:szCs w:val="18"/>
      </w:rPr>
      <w:t xml:space="preserve"> Organisme de formation n°11 75 49764 75 - certifié Qualiopi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5F2492" w14:textId="77777777" w:rsidR="0097461E" w:rsidRDefault="0097461E" w:rsidP="00440510">
      <w:pPr>
        <w:spacing w:after="0" w:line="240" w:lineRule="auto"/>
      </w:pPr>
      <w:r>
        <w:separator/>
      </w:r>
    </w:p>
  </w:footnote>
  <w:footnote w:type="continuationSeparator" w:id="0">
    <w:p w14:paraId="0ECC1E1F" w14:textId="77777777" w:rsidR="0097461E" w:rsidRDefault="0097461E" w:rsidP="00440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4205A6" w14:paraId="160C696A" w14:textId="77777777" w:rsidTr="00264F9E">
      <w:tc>
        <w:tcPr>
          <w:tcW w:w="3261" w:type="dxa"/>
        </w:tcPr>
        <w:p w14:paraId="5E3AABE8" w14:textId="77777777" w:rsidR="004205A6" w:rsidRDefault="004205A6" w:rsidP="004205A6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22B3473" wp14:editId="435E58C8">
                <wp:simplePos x="0" y="0"/>
                <wp:positionH relativeFrom="column">
                  <wp:posOffset>-78105</wp:posOffset>
                </wp:positionH>
                <wp:positionV relativeFrom="paragraph">
                  <wp:posOffset>8890</wp:posOffset>
                </wp:positionV>
                <wp:extent cx="1901825" cy="711835"/>
                <wp:effectExtent l="0" t="0" r="3175" b="0"/>
                <wp:wrapNone/>
                <wp:docPr id="1861488078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BE1D64D" w14:textId="77777777" w:rsidR="004205A6" w:rsidRDefault="004205A6" w:rsidP="004205A6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71E6F47A" w14:textId="79E0F412" w:rsidR="004205A6" w:rsidRDefault="003D51CA" w:rsidP="004205A6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443DE87A" w14:textId="77777777" w:rsidR="004205A6" w:rsidRDefault="004205A6" w:rsidP="004205A6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1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07668660" w14:textId="77777777" w:rsidR="004205A6" w:rsidRPr="004205A6" w:rsidRDefault="004205A6">
    <w:pPr>
      <w:pStyle w:val="Header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292"/>
      <w:gridCol w:w="2512"/>
    </w:tblGrid>
    <w:tr w:rsidR="00D461B1" w14:paraId="135837FC" w14:textId="77777777" w:rsidTr="004205A6">
      <w:tc>
        <w:tcPr>
          <w:tcW w:w="3261" w:type="dxa"/>
        </w:tcPr>
        <w:p w14:paraId="1F5476FF" w14:textId="77777777" w:rsidR="00D461B1" w:rsidRDefault="00D461B1" w:rsidP="00D461B1"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71B7D1F" wp14:editId="549BFA8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901825" cy="711835"/>
                <wp:effectExtent l="0" t="0" r="3175" b="0"/>
                <wp:wrapNone/>
                <wp:docPr id="444487837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286685" name="Image 1825286685" descr="Une image contenant texte&#10;&#10;Description générée automatiquement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1825" cy="711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292" w:type="dxa"/>
        </w:tcPr>
        <w:p w14:paraId="0665DE38" w14:textId="77777777" w:rsidR="00D461B1" w:rsidRDefault="00D461B1" w:rsidP="00D461B1">
          <w:pPr>
            <w:spacing w:after="0"/>
            <w:rPr>
              <w:b/>
              <w:bCs/>
              <w:sz w:val="28"/>
              <w:szCs w:val="32"/>
            </w:rPr>
          </w:pPr>
          <w:r w:rsidRPr="00FC25EA">
            <w:rPr>
              <w:b/>
              <w:bCs/>
              <w:sz w:val="28"/>
              <w:szCs w:val="32"/>
            </w:rPr>
            <w:t>FORMATIONS</w:t>
          </w:r>
        </w:p>
        <w:p w14:paraId="0D0ACC0F" w14:textId="5C6E0A92" w:rsidR="00D461B1" w:rsidRDefault="00B147C5" w:rsidP="00D461B1">
          <w:r>
            <w:rPr>
              <w:b/>
              <w:bCs/>
              <w:sz w:val="28"/>
              <w:szCs w:val="32"/>
            </w:rPr>
            <w:t>Devis</w:t>
          </w:r>
        </w:p>
      </w:tc>
      <w:tc>
        <w:tcPr>
          <w:tcW w:w="2512" w:type="dxa"/>
        </w:tcPr>
        <w:p w14:paraId="72431A63" w14:textId="77777777" w:rsidR="00D461B1" w:rsidRDefault="00D461B1" w:rsidP="00D461B1">
          <w:pPr>
            <w:jc w:val="right"/>
          </w:pPr>
          <w:r>
            <w:rPr>
              <w:sz w:val="20"/>
              <w:szCs w:val="20"/>
            </w:rPr>
            <w:t xml:space="preserve">Page </w:t>
          </w:r>
          <w:r w:rsidRPr="00AA07AC">
            <w:rPr>
              <w:sz w:val="20"/>
              <w:szCs w:val="20"/>
            </w:rPr>
            <w:fldChar w:fldCharType="begin"/>
          </w:r>
          <w:r w:rsidRPr="00AA07AC">
            <w:rPr>
              <w:sz w:val="20"/>
              <w:szCs w:val="20"/>
            </w:rPr>
            <w:instrText>PAGE   \* MERGEFORMAT</w:instrText>
          </w:r>
          <w:r w:rsidRPr="00AA07AC"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 w:rsidRPr="00AA07AC">
            <w:rPr>
              <w:sz w:val="20"/>
              <w:szCs w:val="20"/>
            </w:rPr>
            <w:fldChar w:fldCharType="end"/>
          </w:r>
          <w:r>
            <w:rPr>
              <w:sz w:val="20"/>
              <w:szCs w:val="20"/>
            </w:rPr>
            <w:t>/</w:t>
          </w:r>
          <w:r>
            <w:rPr>
              <w:sz w:val="20"/>
              <w:szCs w:val="20"/>
            </w:rPr>
            <w:fldChar w:fldCharType="begin"/>
          </w:r>
          <w:r>
            <w:rPr>
              <w:sz w:val="20"/>
              <w:szCs w:val="20"/>
            </w:rPr>
            <w:instrText xml:space="preserve"> NUMPAGES   \* MERGEFORMAT </w:instrText>
          </w:r>
          <w:r>
            <w:rPr>
              <w:sz w:val="20"/>
              <w:szCs w:val="20"/>
            </w:rPr>
            <w:fldChar w:fldCharType="separate"/>
          </w:r>
          <w:r>
            <w:rPr>
              <w:sz w:val="20"/>
              <w:szCs w:val="20"/>
            </w:rPr>
            <w:t>2</w:t>
          </w:r>
          <w:r>
            <w:rPr>
              <w:sz w:val="20"/>
              <w:szCs w:val="20"/>
            </w:rPr>
            <w:fldChar w:fldCharType="end"/>
          </w:r>
        </w:p>
      </w:tc>
    </w:tr>
  </w:tbl>
  <w:p w14:paraId="3A68874E" w14:textId="77777777" w:rsidR="00D461B1" w:rsidRPr="00F677AA" w:rsidRDefault="00D461B1" w:rsidP="00D461B1">
    <w:pPr>
      <w:spacing w:after="0"/>
      <w:rPr>
        <w:sz w:val="2"/>
        <w:szCs w:val="2"/>
      </w:rPr>
    </w:pPr>
  </w:p>
  <w:p w14:paraId="155E8973" w14:textId="041C555C" w:rsidR="00495515" w:rsidRPr="00D461B1" w:rsidRDefault="00495515" w:rsidP="00D461B1">
    <w:pPr>
      <w:pStyle w:val="Header"/>
      <w:tabs>
        <w:tab w:val="clear" w:pos="4536"/>
        <w:tab w:val="clear" w:pos="9072"/>
        <w:tab w:val="center" w:pos="5103"/>
        <w:tab w:val="right" w:pos="10914"/>
      </w:tabs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74E5"/>
    <w:multiLevelType w:val="hybridMultilevel"/>
    <w:tmpl w:val="8FD459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087B07AB"/>
    <w:multiLevelType w:val="hybridMultilevel"/>
    <w:tmpl w:val="D6E81F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97421"/>
    <w:multiLevelType w:val="hybridMultilevel"/>
    <w:tmpl w:val="E9B8CBD0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53A76669"/>
    <w:multiLevelType w:val="hybridMultilevel"/>
    <w:tmpl w:val="48BCDF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8B4537"/>
    <w:multiLevelType w:val="hybridMultilevel"/>
    <w:tmpl w:val="C1BE31D2"/>
    <w:lvl w:ilvl="0" w:tplc="8AE8863A">
      <w:start w:val="925"/>
      <w:numFmt w:val="bullet"/>
      <w:lvlText w:val="-"/>
      <w:lvlJc w:val="left"/>
      <w:pPr>
        <w:ind w:left="720" w:hanging="360"/>
      </w:pPr>
      <w:rPr>
        <w:rFonts w:ascii="Luciole" w:eastAsiaTheme="minorEastAsia" w:hAnsi="Lucio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E128D"/>
    <w:multiLevelType w:val="hybridMultilevel"/>
    <w:tmpl w:val="AC4A00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771873">
    <w:abstractNumId w:val="3"/>
  </w:num>
  <w:num w:numId="2" w16cid:durableId="832988406">
    <w:abstractNumId w:val="1"/>
  </w:num>
  <w:num w:numId="3" w16cid:durableId="1086339441">
    <w:abstractNumId w:val="5"/>
  </w:num>
  <w:num w:numId="4" w16cid:durableId="572785089">
    <w:abstractNumId w:val="0"/>
  </w:num>
  <w:num w:numId="5" w16cid:durableId="1197768553">
    <w:abstractNumId w:val="4"/>
  </w:num>
  <w:num w:numId="6" w16cid:durableId="914899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F80"/>
    <w:rsid w:val="00006394"/>
    <w:rsid w:val="00011BE1"/>
    <w:rsid w:val="000120B6"/>
    <w:rsid w:val="00021109"/>
    <w:rsid w:val="00022C67"/>
    <w:rsid w:val="00033D61"/>
    <w:rsid w:val="00054F2E"/>
    <w:rsid w:val="00067F70"/>
    <w:rsid w:val="000705DC"/>
    <w:rsid w:val="000829BB"/>
    <w:rsid w:val="0008441F"/>
    <w:rsid w:val="00091A40"/>
    <w:rsid w:val="00097138"/>
    <w:rsid w:val="000A5800"/>
    <w:rsid w:val="000B7304"/>
    <w:rsid w:val="000C0E4C"/>
    <w:rsid w:val="000E580E"/>
    <w:rsid w:val="000F5034"/>
    <w:rsid w:val="0010177A"/>
    <w:rsid w:val="00106E5D"/>
    <w:rsid w:val="00122C9B"/>
    <w:rsid w:val="00123F46"/>
    <w:rsid w:val="001245B4"/>
    <w:rsid w:val="001303AB"/>
    <w:rsid w:val="001377AC"/>
    <w:rsid w:val="00167A32"/>
    <w:rsid w:val="0018764B"/>
    <w:rsid w:val="00190498"/>
    <w:rsid w:val="001A5DD3"/>
    <w:rsid w:val="001B01E6"/>
    <w:rsid w:val="001B73DC"/>
    <w:rsid w:val="001C2897"/>
    <w:rsid w:val="001D05DC"/>
    <w:rsid w:val="001D0838"/>
    <w:rsid w:val="001D7DDB"/>
    <w:rsid w:val="001F0955"/>
    <w:rsid w:val="00211347"/>
    <w:rsid w:val="00211652"/>
    <w:rsid w:val="0022134C"/>
    <w:rsid w:val="00231D68"/>
    <w:rsid w:val="00245D85"/>
    <w:rsid w:val="002477D6"/>
    <w:rsid w:val="00251D0A"/>
    <w:rsid w:val="002611E3"/>
    <w:rsid w:val="00264F9E"/>
    <w:rsid w:val="00273221"/>
    <w:rsid w:val="00283410"/>
    <w:rsid w:val="002B0E6A"/>
    <w:rsid w:val="002E0852"/>
    <w:rsid w:val="002F0902"/>
    <w:rsid w:val="002F3C5F"/>
    <w:rsid w:val="002F5A30"/>
    <w:rsid w:val="00320EB3"/>
    <w:rsid w:val="00324744"/>
    <w:rsid w:val="00330843"/>
    <w:rsid w:val="00347F44"/>
    <w:rsid w:val="00350FBA"/>
    <w:rsid w:val="003553BB"/>
    <w:rsid w:val="0036531E"/>
    <w:rsid w:val="00381F98"/>
    <w:rsid w:val="003820DE"/>
    <w:rsid w:val="00384E69"/>
    <w:rsid w:val="00397524"/>
    <w:rsid w:val="003A07F5"/>
    <w:rsid w:val="003B41BF"/>
    <w:rsid w:val="003C2923"/>
    <w:rsid w:val="003C5F9B"/>
    <w:rsid w:val="003C6ED7"/>
    <w:rsid w:val="003C6F67"/>
    <w:rsid w:val="003D3CB6"/>
    <w:rsid w:val="003D51CA"/>
    <w:rsid w:val="003D51ED"/>
    <w:rsid w:val="003E5969"/>
    <w:rsid w:val="003F4F01"/>
    <w:rsid w:val="004053C5"/>
    <w:rsid w:val="004205A6"/>
    <w:rsid w:val="00421C7B"/>
    <w:rsid w:val="00426543"/>
    <w:rsid w:val="00427ACD"/>
    <w:rsid w:val="00436260"/>
    <w:rsid w:val="00436EDC"/>
    <w:rsid w:val="00440510"/>
    <w:rsid w:val="00442ABC"/>
    <w:rsid w:val="00452466"/>
    <w:rsid w:val="00456DEE"/>
    <w:rsid w:val="00461FA7"/>
    <w:rsid w:val="00465175"/>
    <w:rsid w:val="0049009F"/>
    <w:rsid w:val="00494913"/>
    <w:rsid w:val="00495515"/>
    <w:rsid w:val="0049711F"/>
    <w:rsid w:val="00497A55"/>
    <w:rsid w:val="004A1165"/>
    <w:rsid w:val="004A51F8"/>
    <w:rsid w:val="004C03C5"/>
    <w:rsid w:val="004C49C4"/>
    <w:rsid w:val="004C6AC5"/>
    <w:rsid w:val="004D42ED"/>
    <w:rsid w:val="004D56A3"/>
    <w:rsid w:val="004E01DD"/>
    <w:rsid w:val="00503CF5"/>
    <w:rsid w:val="00521CC0"/>
    <w:rsid w:val="00552C76"/>
    <w:rsid w:val="00556A1C"/>
    <w:rsid w:val="00572594"/>
    <w:rsid w:val="00583A9A"/>
    <w:rsid w:val="00587837"/>
    <w:rsid w:val="005A1D56"/>
    <w:rsid w:val="005A1F13"/>
    <w:rsid w:val="005A7E70"/>
    <w:rsid w:val="005D0B2B"/>
    <w:rsid w:val="005D2057"/>
    <w:rsid w:val="005F0C41"/>
    <w:rsid w:val="005F4F80"/>
    <w:rsid w:val="005F75F6"/>
    <w:rsid w:val="0060104D"/>
    <w:rsid w:val="0060186C"/>
    <w:rsid w:val="00604798"/>
    <w:rsid w:val="00607872"/>
    <w:rsid w:val="00630D32"/>
    <w:rsid w:val="006327D4"/>
    <w:rsid w:val="00646958"/>
    <w:rsid w:val="00652D37"/>
    <w:rsid w:val="00677A5F"/>
    <w:rsid w:val="00694FF6"/>
    <w:rsid w:val="00695370"/>
    <w:rsid w:val="006A4409"/>
    <w:rsid w:val="006B0109"/>
    <w:rsid w:val="006B31C7"/>
    <w:rsid w:val="006B6159"/>
    <w:rsid w:val="006B704A"/>
    <w:rsid w:val="006B730A"/>
    <w:rsid w:val="006C5AD3"/>
    <w:rsid w:val="006C770B"/>
    <w:rsid w:val="006E23C7"/>
    <w:rsid w:val="006F03FB"/>
    <w:rsid w:val="006F0807"/>
    <w:rsid w:val="00701773"/>
    <w:rsid w:val="007117AF"/>
    <w:rsid w:val="007133C1"/>
    <w:rsid w:val="00716CCA"/>
    <w:rsid w:val="00720182"/>
    <w:rsid w:val="007374A2"/>
    <w:rsid w:val="00740629"/>
    <w:rsid w:val="007464EE"/>
    <w:rsid w:val="00752830"/>
    <w:rsid w:val="0075298F"/>
    <w:rsid w:val="00753B5E"/>
    <w:rsid w:val="007670F7"/>
    <w:rsid w:val="00774F76"/>
    <w:rsid w:val="00782543"/>
    <w:rsid w:val="00794C67"/>
    <w:rsid w:val="00795FDA"/>
    <w:rsid w:val="0079796F"/>
    <w:rsid w:val="007B5223"/>
    <w:rsid w:val="007D296A"/>
    <w:rsid w:val="007D2B9A"/>
    <w:rsid w:val="007D5EF4"/>
    <w:rsid w:val="007E46E0"/>
    <w:rsid w:val="00815C63"/>
    <w:rsid w:val="00823AD3"/>
    <w:rsid w:val="00843B6B"/>
    <w:rsid w:val="00847078"/>
    <w:rsid w:val="008704F4"/>
    <w:rsid w:val="00891356"/>
    <w:rsid w:val="008C2616"/>
    <w:rsid w:val="008D46B8"/>
    <w:rsid w:val="0091011F"/>
    <w:rsid w:val="00911F97"/>
    <w:rsid w:val="00912768"/>
    <w:rsid w:val="0091367C"/>
    <w:rsid w:val="00913F63"/>
    <w:rsid w:val="00927E84"/>
    <w:rsid w:val="00947010"/>
    <w:rsid w:val="009520AE"/>
    <w:rsid w:val="0097461E"/>
    <w:rsid w:val="00974820"/>
    <w:rsid w:val="00981EE2"/>
    <w:rsid w:val="00985568"/>
    <w:rsid w:val="00992B8E"/>
    <w:rsid w:val="009A52B0"/>
    <w:rsid w:val="009B08AB"/>
    <w:rsid w:val="009B1BD0"/>
    <w:rsid w:val="009B4792"/>
    <w:rsid w:val="009D3B61"/>
    <w:rsid w:val="009E338D"/>
    <w:rsid w:val="009E35DF"/>
    <w:rsid w:val="009E6063"/>
    <w:rsid w:val="00A01448"/>
    <w:rsid w:val="00A26DC1"/>
    <w:rsid w:val="00A271E3"/>
    <w:rsid w:val="00A32B37"/>
    <w:rsid w:val="00A35491"/>
    <w:rsid w:val="00A41B53"/>
    <w:rsid w:val="00A4247C"/>
    <w:rsid w:val="00A61495"/>
    <w:rsid w:val="00A76946"/>
    <w:rsid w:val="00A804A2"/>
    <w:rsid w:val="00A93F38"/>
    <w:rsid w:val="00A967B2"/>
    <w:rsid w:val="00AA07AC"/>
    <w:rsid w:val="00AA4702"/>
    <w:rsid w:val="00AA79EE"/>
    <w:rsid w:val="00AB4CD8"/>
    <w:rsid w:val="00AC5DFA"/>
    <w:rsid w:val="00AD183C"/>
    <w:rsid w:val="00AD6127"/>
    <w:rsid w:val="00AE7161"/>
    <w:rsid w:val="00B0065E"/>
    <w:rsid w:val="00B00D3C"/>
    <w:rsid w:val="00B036E0"/>
    <w:rsid w:val="00B11BA8"/>
    <w:rsid w:val="00B147C5"/>
    <w:rsid w:val="00B3083A"/>
    <w:rsid w:val="00B30BD2"/>
    <w:rsid w:val="00B33FA5"/>
    <w:rsid w:val="00B51247"/>
    <w:rsid w:val="00B51F7E"/>
    <w:rsid w:val="00B529D3"/>
    <w:rsid w:val="00B52A8F"/>
    <w:rsid w:val="00B666B9"/>
    <w:rsid w:val="00B70966"/>
    <w:rsid w:val="00B76168"/>
    <w:rsid w:val="00B83D6D"/>
    <w:rsid w:val="00B84CCB"/>
    <w:rsid w:val="00B86373"/>
    <w:rsid w:val="00B87A06"/>
    <w:rsid w:val="00B90897"/>
    <w:rsid w:val="00B962FF"/>
    <w:rsid w:val="00BA436D"/>
    <w:rsid w:val="00BA597B"/>
    <w:rsid w:val="00BA7D27"/>
    <w:rsid w:val="00BB568C"/>
    <w:rsid w:val="00BB6F15"/>
    <w:rsid w:val="00BC0114"/>
    <w:rsid w:val="00BD16CA"/>
    <w:rsid w:val="00BD2542"/>
    <w:rsid w:val="00BF49E4"/>
    <w:rsid w:val="00BF5B8D"/>
    <w:rsid w:val="00C06473"/>
    <w:rsid w:val="00C26F15"/>
    <w:rsid w:val="00C2787C"/>
    <w:rsid w:val="00C33509"/>
    <w:rsid w:val="00C40ECE"/>
    <w:rsid w:val="00C4216B"/>
    <w:rsid w:val="00C43C32"/>
    <w:rsid w:val="00C5104B"/>
    <w:rsid w:val="00C51703"/>
    <w:rsid w:val="00C61093"/>
    <w:rsid w:val="00C67ACF"/>
    <w:rsid w:val="00C71876"/>
    <w:rsid w:val="00C759B7"/>
    <w:rsid w:val="00C808B9"/>
    <w:rsid w:val="00CA2B8B"/>
    <w:rsid w:val="00CB41E7"/>
    <w:rsid w:val="00CB5E23"/>
    <w:rsid w:val="00CF69A6"/>
    <w:rsid w:val="00D01A3C"/>
    <w:rsid w:val="00D05B30"/>
    <w:rsid w:val="00D2399E"/>
    <w:rsid w:val="00D412A2"/>
    <w:rsid w:val="00D461B1"/>
    <w:rsid w:val="00D55039"/>
    <w:rsid w:val="00D62DBF"/>
    <w:rsid w:val="00D65F63"/>
    <w:rsid w:val="00D66097"/>
    <w:rsid w:val="00D756D8"/>
    <w:rsid w:val="00D76AE6"/>
    <w:rsid w:val="00D8343B"/>
    <w:rsid w:val="00D851E5"/>
    <w:rsid w:val="00D858F8"/>
    <w:rsid w:val="00D87E48"/>
    <w:rsid w:val="00DB4DC1"/>
    <w:rsid w:val="00DB72FA"/>
    <w:rsid w:val="00DC5F6D"/>
    <w:rsid w:val="00DD7C30"/>
    <w:rsid w:val="00DE0E64"/>
    <w:rsid w:val="00DE295D"/>
    <w:rsid w:val="00DE7EE4"/>
    <w:rsid w:val="00E01F91"/>
    <w:rsid w:val="00E11E85"/>
    <w:rsid w:val="00E220A6"/>
    <w:rsid w:val="00E31870"/>
    <w:rsid w:val="00E33EB1"/>
    <w:rsid w:val="00E455CF"/>
    <w:rsid w:val="00E4689F"/>
    <w:rsid w:val="00E62C0B"/>
    <w:rsid w:val="00E642E8"/>
    <w:rsid w:val="00E665CD"/>
    <w:rsid w:val="00E6713F"/>
    <w:rsid w:val="00E836E5"/>
    <w:rsid w:val="00E85047"/>
    <w:rsid w:val="00E90853"/>
    <w:rsid w:val="00E975EC"/>
    <w:rsid w:val="00EA045B"/>
    <w:rsid w:val="00EC4D6F"/>
    <w:rsid w:val="00ED6EC0"/>
    <w:rsid w:val="00EE628D"/>
    <w:rsid w:val="00EE6506"/>
    <w:rsid w:val="00EF0BE4"/>
    <w:rsid w:val="00EF2D4A"/>
    <w:rsid w:val="00EF2EA6"/>
    <w:rsid w:val="00F12C83"/>
    <w:rsid w:val="00F17D84"/>
    <w:rsid w:val="00F23CF9"/>
    <w:rsid w:val="00F24A00"/>
    <w:rsid w:val="00F26877"/>
    <w:rsid w:val="00F61144"/>
    <w:rsid w:val="00F64AFD"/>
    <w:rsid w:val="00F677AA"/>
    <w:rsid w:val="00F73F63"/>
    <w:rsid w:val="00F94EB2"/>
    <w:rsid w:val="00FA3235"/>
    <w:rsid w:val="00FA42D9"/>
    <w:rsid w:val="00FB0FB5"/>
    <w:rsid w:val="00FC25EA"/>
    <w:rsid w:val="00FC3FE8"/>
    <w:rsid w:val="00FC4A8C"/>
    <w:rsid w:val="00FC6A40"/>
    <w:rsid w:val="00FE5224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E02235"/>
  <w15:chartTrackingRefBased/>
  <w15:docId w15:val="{E83F91EF-FDA8-473D-887B-D26902D1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5EA"/>
    <w:pPr>
      <w:spacing w:after="24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4792"/>
    <w:pPr>
      <w:keepNext/>
      <w:keepLines/>
      <w:spacing w:after="12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05A6"/>
    <w:pPr>
      <w:keepNext/>
      <w:keepLines/>
      <w:shd w:val="clear" w:color="auto" w:fill="B4DCFA" w:themeFill="background2"/>
      <w:spacing w:before="12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EB3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EB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EB3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EB3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EB3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EB3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EB3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510"/>
  </w:style>
  <w:style w:type="paragraph" w:styleId="Footer">
    <w:name w:val="footer"/>
    <w:basedOn w:val="Normal"/>
    <w:link w:val="FooterChar"/>
    <w:uiPriority w:val="99"/>
    <w:unhideWhenUsed/>
    <w:rsid w:val="004405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510"/>
  </w:style>
  <w:style w:type="character" w:customStyle="1" w:styleId="Heading1Char">
    <w:name w:val="Heading 1 Char"/>
    <w:basedOn w:val="DefaultParagraphFont"/>
    <w:link w:val="Heading1"/>
    <w:uiPriority w:val="9"/>
    <w:rsid w:val="009B4792"/>
    <w:rPr>
      <w:rFonts w:asciiTheme="majorHAnsi" w:eastAsiaTheme="majorEastAsia" w:hAnsiTheme="majorHAnsi" w:cstheme="majorBidi"/>
      <w:b/>
      <w:bCs/>
      <w:noProof/>
      <w:color w:val="EA740E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05A6"/>
    <w:rPr>
      <w:rFonts w:asciiTheme="majorHAnsi" w:eastAsiaTheme="majorEastAsia" w:hAnsiTheme="majorHAnsi" w:cstheme="majorBidi"/>
      <w:b/>
      <w:bCs/>
      <w:sz w:val="28"/>
      <w:szCs w:val="28"/>
      <w:shd w:val="clear" w:color="auto" w:fill="B4DCFA" w:themeFill="background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20EB3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EB3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EB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EB3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EB3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EB3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F677AA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7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F677AA"/>
    <w:rPr>
      <w:rFonts w:asciiTheme="majorHAnsi" w:eastAsiaTheme="majorEastAsia" w:hAnsiTheme="majorHAnsi" w:cstheme="majorBidi"/>
      <w:b/>
      <w:spacing w:val="-7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31C7"/>
    <w:pPr>
      <w:numPr>
        <w:ilvl w:val="1"/>
      </w:numPr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B31C7"/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styleId="Strong">
    <w:name w:val="Strong"/>
    <w:basedOn w:val="DefaultParagraphFont"/>
    <w:uiPriority w:val="22"/>
    <w:qFormat/>
    <w:rsid w:val="00320EB3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20EB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320E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20E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20EB3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20EB3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EB3"/>
    <w:pPr>
      <w:spacing w:before="100" w:beforeAutospacing="1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EB3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320EB3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320EB3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20EB3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EB3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320EB3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320EB3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20EB3"/>
    <w:rPr>
      <w:b/>
      <w:bCs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72FA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B3083A"/>
    <w:rPr>
      <w:color w:val="0071BB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8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4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C51703"/>
  </w:style>
  <w:style w:type="paragraph" w:styleId="TOC1">
    <w:name w:val="toc 1"/>
    <w:basedOn w:val="Normal"/>
    <w:next w:val="Normal"/>
    <w:autoRedefine/>
    <w:uiPriority w:val="39"/>
    <w:unhideWhenUsed/>
    <w:rsid w:val="00273221"/>
    <w:pPr>
      <w:spacing w:before="120" w:line="240" w:lineRule="auto"/>
    </w:pPr>
    <w:rPr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397524"/>
    <w:pPr>
      <w:tabs>
        <w:tab w:val="right" w:leader="dot" w:pos="10914"/>
      </w:tabs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31870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31870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31870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31870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31870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31870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31870"/>
    <w:pPr>
      <w:spacing w:after="0"/>
      <w:ind w:left="1760"/>
    </w:pPr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8343B"/>
    <w:rPr>
      <w:color w:val="0071BB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5EA"/>
    <w:rPr>
      <w:rFonts w:cs="Times New Roman"/>
      <w:szCs w:val="24"/>
    </w:rPr>
  </w:style>
  <w:style w:type="paragraph" w:customStyle="1" w:styleId="Normal-bleu">
    <w:name w:val="Normal-bleu"/>
    <w:basedOn w:val="Normal"/>
    <w:qFormat/>
    <w:rsid w:val="00FC25EA"/>
    <w:pPr>
      <w:spacing w:line="240" w:lineRule="auto"/>
    </w:pPr>
    <w:rPr>
      <w:noProof/>
      <w:color w:val="B4DCFA" w:themeColor="background2"/>
    </w:rPr>
  </w:style>
  <w:style w:type="paragraph" w:customStyle="1" w:styleId="Titre2Bleu">
    <w:name w:val="Titre 2 Bleu"/>
    <w:basedOn w:val="Heading2"/>
    <w:next w:val="Normal"/>
    <w:qFormat/>
    <w:rsid w:val="004205A6"/>
    <w:pPr>
      <w:framePr w:hSpace="141" w:wrap="around" w:vAnchor="text" w:hAnchor="text" w:xAlign="center" w:y="1"/>
      <w:shd w:val="clear" w:color="auto" w:fill="auto"/>
      <w:spacing w:line="240" w:lineRule="auto"/>
      <w:suppressOverlap/>
      <w:jc w:val="left"/>
    </w:pPr>
    <w:rPr>
      <w:color w:val="B4DCFA" w:themeColor="background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0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2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sante-habitat.org/formations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berangere.grisoni@sante-habitat.org" TargetMode="External"/><Relationship Id="rId2" Type="http://schemas.openxmlformats.org/officeDocument/2006/relationships/hyperlink" Target="mailto:formation@sante-habitat.org" TargetMode="External"/><Relationship Id="rId1" Type="http://schemas.openxmlformats.org/officeDocument/2006/relationships/hyperlink" Target="http://www.sante-habitat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ante-habitat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\OneDrive\Documenti\FSH\Mod&#232;les\Document%20FSH.dotx" TargetMode="External"/></Relationships>
</file>

<file path=word/theme/theme1.xml><?xml version="1.0" encoding="utf-8"?>
<a:theme xmlns:a="http://schemas.openxmlformats.org/drawingml/2006/main" name="Thème Office">
  <a:themeElements>
    <a:clrScheme name="Personnalisé 1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F5A157"/>
      </a:accent1>
      <a:accent2>
        <a:srgbClr val="0071BB"/>
      </a:accent2>
      <a:accent3>
        <a:srgbClr val="D51038"/>
      </a:accent3>
      <a:accent4>
        <a:srgbClr val="5EAB62"/>
      </a:accent4>
      <a:accent5>
        <a:srgbClr val="ADCF73"/>
      </a:accent5>
      <a:accent6>
        <a:srgbClr val="21244C"/>
      </a:accent6>
      <a:hlink>
        <a:srgbClr val="0071BB"/>
      </a:hlink>
      <a:folHlink>
        <a:srgbClr val="0071BB"/>
      </a:folHlink>
    </a:clrScheme>
    <a:fontScheme name="Luciole FSH">
      <a:majorFont>
        <a:latin typeface="Luciole"/>
        <a:ea typeface=""/>
        <a:cs typeface=""/>
      </a:majorFont>
      <a:minorFont>
        <a:latin typeface="Lucio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3455F1-31CB-41C3-A547-A897FE390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FSH.dotx</Template>
  <TotalTime>0</TotalTime>
  <Pages>5</Pages>
  <Words>534</Words>
  <Characters>2940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Vuong Van</dc:creator>
  <cp:keywords/>
  <dc:description/>
  <cp:lastModifiedBy>Office</cp:lastModifiedBy>
  <cp:revision>6</cp:revision>
  <dcterms:created xsi:type="dcterms:W3CDTF">2024-10-19T15:00:00Z</dcterms:created>
  <dcterms:modified xsi:type="dcterms:W3CDTF">2024-10-19T20:49:00Z</dcterms:modified>
</cp:coreProperties>
</file>