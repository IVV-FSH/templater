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4438"/>
      </w:tblGrid>
      <w:tr w:rsidR="00F677AA" w:rsidRPr="009E35DF" w14:paraId="544FA424" w14:textId="77777777" w:rsidTr="00D77C75">
        <w:tc>
          <w:tcPr>
            <w:tcW w:w="5103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4751" w:type="dxa"/>
          </w:tcPr>
          <w:p w14:paraId="4718B6AC" w14:textId="6B8D1EED" w:rsidR="00F677AA" w:rsidRPr="009E35DF" w:rsidRDefault="00F677AA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9E35DF">
              <w:rPr>
                <w:sz w:val="20"/>
                <w:szCs w:val="20"/>
                <w:lang w:val="it-IT"/>
              </w:rPr>
              <w:t>+++=</w:t>
            </w:r>
            <w:proofErr w:type="spellStart"/>
            <w:r w:rsidR="009E35DF" w:rsidRPr="009E35DF">
              <w:rPr>
                <w:sz w:val="20"/>
                <w:szCs w:val="20"/>
                <w:lang w:val="it-IT"/>
              </w:rPr>
              <w:t>nom_fromdesti</w:t>
            </w:r>
            <w:proofErr w:type="spellEnd"/>
            <w:r w:rsidRPr="009E35DF">
              <w:rPr>
                <w:sz w:val="20"/>
                <w:szCs w:val="20"/>
                <w:lang w:val="it-IT"/>
              </w:rPr>
              <w:t>+++</w:t>
            </w:r>
          </w:p>
          <w:p w14:paraId="4A1D700B" w14:textId="1423803D" w:rsidR="009E35DF" w:rsidRPr="009E35DF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9E35DF">
              <w:rPr>
                <w:sz w:val="20"/>
                <w:szCs w:val="20"/>
                <w:lang w:val="it-IT"/>
              </w:rPr>
              <w:t>+++=</w:t>
            </w:r>
            <w:proofErr w:type="spellStart"/>
            <w:r w:rsidRPr="009E35DF">
              <w:rPr>
                <w:sz w:val="20"/>
                <w:szCs w:val="20"/>
                <w:lang w:val="it-IT"/>
              </w:rPr>
              <w:t>poste_fromdesti</w:t>
            </w:r>
            <w:proofErr w:type="spellEnd"/>
            <w:r w:rsidRPr="009E35DF">
              <w:rPr>
                <w:sz w:val="20"/>
                <w:szCs w:val="20"/>
                <w:lang w:val="it-IT"/>
              </w:rPr>
              <w:t>+++</w:t>
            </w:r>
          </w:p>
          <w:p w14:paraId="18D6CC96" w14:textId="77777777" w:rsidR="009E35DF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9E35DF">
              <w:rPr>
                <w:sz w:val="20"/>
                <w:szCs w:val="20"/>
                <w:lang w:val="it-IT"/>
              </w:rPr>
              <w:t>+++=</w:t>
            </w:r>
            <w:proofErr w:type="spellStart"/>
            <w:r w:rsidRPr="009E35DF">
              <w:rPr>
                <w:sz w:val="20"/>
                <w:szCs w:val="20"/>
                <w:lang w:val="it-IT"/>
              </w:rPr>
              <w:t>entite_fromdesti</w:t>
            </w:r>
            <w:proofErr w:type="spellEnd"/>
            <w:r w:rsidRPr="009E35DF">
              <w:rPr>
                <w:sz w:val="20"/>
                <w:szCs w:val="20"/>
                <w:lang w:val="it-IT"/>
              </w:rPr>
              <w:t>+++</w:t>
            </w:r>
          </w:p>
          <w:p w14:paraId="7D663015" w14:textId="1E897575" w:rsidR="009E35DF" w:rsidRPr="009E35DF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+++=</w:t>
            </w:r>
            <w:proofErr w:type="spellStart"/>
            <w:r>
              <w:rPr>
                <w:sz w:val="20"/>
                <w:szCs w:val="20"/>
                <w:lang w:val="it-IT"/>
              </w:rPr>
              <w:t>mail_fromdesti</w:t>
            </w:r>
            <w:proofErr w:type="spellEnd"/>
            <w:r>
              <w:rPr>
                <w:sz w:val="20"/>
                <w:szCs w:val="20"/>
                <w:lang w:val="it-IT"/>
              </w:rPr>
              <w:t>+++</w:t>
            </w:r>
          </w:p>
        </w:tc>
      </w:tr>
    </w:tbl>
    <w:p w14:paraId="70D2FD84" w14:textId="5898710F" w:rsidR="00F677AA" w:rsidRDefault="00E82652" w:rsidP="00D461B1">
      <w:pPr>
        <w:pStyle w:val="Title"/>
        <w:spacing w:before="240"/>
      </w:pPr>
      <w:r>
        <w:t>Facture</w:t>
      </w:r>
      <w:r w:rsidR="00F677AA" w:rsidRPr="00F677AA">
        <w:t xml:space="preserve"> n°+++=</w:t>
      </w:r>
      <w:r w:rsidR="009E35DF">
        <w:t>id</w:t>
      </w:r>
      <w:r w:rsidR="00F677AA" w:rsidRPr="00F677AA">
        <w:t>+++</w:t>
      </w:r>
    </w:p>
    <w:p w14:paraId="712A4008" w14:textId="0A736865" w:rsidR="00F677AA" w:rsidRPr="00D461B1" w:rsidRDefault="00F677AA" w:rsidP="00F677AA">
      <w:pPr>
        <w:rPr>
          <w:sz w:val="24"/>
          <w:szCs w:val="24"/>
        </w:rPr>
      </w:pPr>
      <w:r w:rsidRPr="00D461B1">
        <w:rPr>
          <w:sz w:val="24"/>
          <w:szCs w:val="24"/>
        </w:rPr>
        <w:t>Le +++=</w:t>
      </w:r>
      <w:proofErr w:type="spellStart"/>
      <w:r w:rsidRPr="00D461B1">
        <w:rPr>
          <w:sz w:val="24"/>
          <w:szCs w:val="24"/>
        </w:rPr>
        <w:t>today</w:t>
      </w:r>
      <w:proofErr w:type="spellEnd"/>
      <w:r w:rsidRPr="00D461B1">
        <w:rPr>
          <w:sz w:val="24"/>
          <w:szCs w:val="24"/>
        </w:rPr>
        <w:t>+++</w:t>
      </w:r>
    </w:p>
    <w:tbl>
      <w:tblPr>
        <w:tblStyle w:val="TableGrid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714"/>
        <w:gridCol w:w="1115"/>
        <w:gridCol w:w="5191"/>
      </w:tblGrid>
      <w:tr w:rsidR="00F677AA" w14:paraId="37306347" w14:textId="77777777" w:rsidTr="00D461B1">
        <w:trPr>
          <w:trHeight w:val="340"/>
        </w:trPr>
        <w:tc>
          <w:tcPr>
            <w:tcW w:w="5100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2016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190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F677AA" w14:paraId="31DBE40F" w14:textId="77777777" w:rsidTr="00D461B1">
        <w:tc>
          <w:tcPr>
            <w:tcW w:w="5100" w:type="dxa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7CA10667" w14:textId="77777777" w:rsidR="00D461B1" w:rsidRDefault="00D461B1" w:rsidP="00D461B1">
            <w:pPr>
              <w:spacing w:after="0"/>
            </w:pPr>
            <w:r>
              <w:t>Max. +++=</w:t>
            </w:r>
            <w:proofErr w:type="spellStart"/>
            <w:r>
              <w:t>jauge_max</w:t>
            </w:r>
            <w:proofErr w:type="spellEnd"/>
            <w:r>
              <w:t>+++ participant.es</w:t>
            </w:r>
          </w:p>
          <w:p w14:paraId="144EFCBE" w14:textId="6A577959" w:rsidR="00D461B1" w:rsidRDefault="00D461B1" w:rsidP="00D461B1">
            <w:pPr>
              <w:spacing w:after="0"/>
              <w:rPr>
                <w:rFonts w:cs="Calibri"/>
              </w:rPr>
            </w:pPr>
            <w:r w:rsidRPr="003D51CA">
              <w:t>Durée</w:t>
            </w:r>
            <w:r w:rsidRPr="003D51CA">
              <w:rPr>
                <w:rFonts w:ascii="Calibri" w:hAnsi="Calibri" w:cs="Calibri"/>
              </w:rPr>
              <w:t> </w:t>
            </w:r>
            <w:r w:rsidRPr="003D51CA">
              <w:rPr>
                <w:rFonts w:cs="Calibri"/>
              </w:rPr>
              <w:t>: +++=</w:t>
            </w:r>
            <w:proofErr w:type="spellStart"/>
            <w:r w:rsidRPr="003D51CA">
              <w:rPr>
                <w:rFonts w:cs="Calibri"/>
              </w:rPr>
              <w:t>duree</w:t>
            </w:r>
            <w:r w:rsidR="009E35DF">
              <w:rPr>
                <w:rFonts w:cs="Calibri"/>
              </w:rPr>
              <w:t>_horaires</w:t>
            </w:r>
            <w:proofErr w:type="spellEnd"/>
            <w:r w:rsidRPr="003D51CA">
              <w:rPr>
                <w:rFonts w:cs="Calibri"/>
              </w:rPr>
              <w:t>+++</w:t>
            </w:r>
          </w:p>
          <w:p w14:paraId="062EED1A" w14:textId="4CFACAAB" w:rsidR="003D51CA" w:rsidRPr="003D51CA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dans les locaux de +++=</w:t>
            </w:r>
            <w:proofErr w:type="spellStart"/>
            <w:r w:rsidR="009E35DF">
              <w:rPr>
                <w:rFonts w:cs="Calibri"/>
              </w:rPr>
              <w:t>entite_fromdesti</w:t>
            </w:r>
            <w:proofErr w:type="spellEnd"/>
            <w:r w:rsidR="009E35DF">
              <w:rPr>
                <w:rFonts w:cs="Calibri"/>
              </w:rPr>
              <w:t>+++ (</w:t>
            </w:r>
            <w:r>
              <w:rPr>
                <w:rFonts w:cs="Calibri"/>
              </w:rPr>
              <w:t>+++=</w:t>
            </w:r>
            <w:proofErr w:type="spellStart"/>
            <w:r w:rsidR="009E35DF">
              <w:rPr>
                <w:rFonts w:cs="Calibri"/>
              </w:rPr>
              <w:t>cp</w:t>
            </w:r>
            <w:r w:rsidR="009E35DF" w:rsidRPr="009E35DF">
              <w:rPr>
                <w:rFonts w:cs="Calibri"/>
              </w:rPr>
              <w:t>_fromlieu</w:t>
            </w:r>
            <w:proofErr w:type="spellEnd"/>
            <w:r>
              <w:rPr>
                <w:rFonts w:cs="Calibri"/>
              </w:rPr>
              <w:t>+++</w:t>
            </w:r>
            <w:r w:rsidR="009E35DF">
              <w:rPr>
                <w:rFonts w:cs="Calibri"/>
              </w:rPr>
              <w:t xml:space="preserve"> +++=</w:t>
            </w:r>
            <w:proofErr w:type="spellStart"/>
            <w:r w:rsidR="009E35DF">
              <w:rPr>
                <w:rFonts w:cs="Calibri"/>
              </w:rPr>
              <w:t>ville</w:t>
            </w:r>
            <w:r w:rsidR="009E35DF" w:rsidRPr="009E35DF">
              <w:rPr>
                <w:rFonts w:cs="Calibri"/>
              </w:rPr>
              <w:t>_fromlieu</w:t>
            </w:r>
            <w:proofErr w:type="spellEnd"/>
            <w:r w:rsidR="009E35DF">
              <w:rPr>
                <w:rFonts w:cs="Calibri"/>
              </w:rPr>
              <w:t>+++)</w:t>
            </w:r>
          </w:p>
          <w:p w14:paraId="0B91B1F9" w14:textId="721F5E14" w:rsidR="003D51CA" w:rsidRDefault="003D51CA" w:rsidP="00D461B1">
            <w:pPr>
              <w:spacing w:after="0"/>
            </w:pPr>
            <w:r w:rsidRPr="003D51CA">
              <w:rPr>
                <w:rFonts w:cs="Calibri"/>
              </w:rPr>
              <w:t>Programme ci-joint.</w:t>
            </w:r>
          </w:p>
        </w:tc>
        <w:tc>
          <w:tcPr>
            <w:tcW w:w="2016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1904" w:type="dxa"/>
            <w:tcBorders>
              <w:bottom w:val="single" w:sz="2" w:space="0" w:color="063C64" w:themeColor="background2" w:themeShade="40"/>
            </w:tcBorders>
          </w:tcPr>
          <w:p w14:paraId="1F4B9690" w14:textId="034CD1AB" w:rsidR="00F677AA" w:rsidRDefault="009E35DF" w:rsidP="00D461B1">
            <w:pPr>
              <w:spacing w:after="0"/>
              <w:jc w:val="right"/>
            </w:pPr>
            <w:r>
              <w:t>+++=</w:t>
            </w:r>
            <w:proofErr w:type="spellStart"/>
            <w:r>
              <w:t>prixintra</w:t>
            </w:r>
            <w:proofErr w:type="spellEnd"/>
            <w:r>
              <w:t>+++</w:t>
            </w:r>
          </w:p>
        </w:tc>
      </w:tr>
      <w:tr w:rsidR="00F677AA" w14:paraId="76BDA1E8" w14:textId="77777777" w:rsidTr="00D461B1">
        <w:tc>
          <w:tcPr>
            <w:tcW w:w="5100" w:type="dxa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F677AA" w14:paraId="49DF0B1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D461B1" w:rsidRDefault="00F677AA" w:rsidP="00D461B1">
            <w:pPr>
              <w:pStyle w:val="NoSpacing"/>
              <w:jc w:val="center"/>
            </w:pPr>
            <w:r w:rsidRPr="00D461B1">
              <w:t>Net à payer</w:t>
            </w:r>
          </w:p>
        </w:tc>
      </w:tr>
      <w:tr w:rsidR="00F677AA" w14:paraId="105F503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Default="00F677AA" w:rsidP="00D461B1">
            <w:pPr>
              <w:spacing w:after="0"/>
            </w:pPr>
          </w:p>
        </w:tc>
        <w:tc>
          <w:tcPr>
            <w:tcW w:w="201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0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545883C3" w14:textId="77777777" w:rsidR="00F603D1" w:rsidRPr="00F603D1" w:rsidRDefault="00F603D1" w:rsidP="00F603D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+++INS</w:t>
            </w:r>
          </w:p>
          <w:p w14:paraId="62C3A57B" w14:textId="77777777" w:rsidR="00F603D1" w:rsidRPr="00F603D1" w:rsidRDefault="00F603D1" w:rsidP="00F603D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 w:rsidRPr="00F603D1">
              <w:rPr>
                <w:b/>
                <w:bCs/>
                <w:sz w:val="24"/>
                <w:szCs w:val="24"/>
              </w:rPr>
              <w:lastRenderedPageBreak/>
              <w:t>parseFloat</w:t>
            </w:r>
            <w:proofErr w:type="spellEnd"/>
            <w:r w:rsidRPr="00F603D1">
              <w:rPr>
                <w:b/>
                <w:bCs/>
                <w:sz w:val="24"/>
                <w:szCs w:val="24"/>
              </w:rPr>
              <w:t>($</w:t>
            </w:r>
            <w:proofErr w:type="spellStart"/>
            <w:r w:rsidRPr="00F603D1">
              <w:rPr>
                <w:b/>
                <w:bCs/>
                <w:sz w:val="24"/>
                <w:szCs w:val="24"/>
              </w:rPr>
              <w:t>prog.amount</w:t>
            </w:r>
            <w:proofErr w:type="spellEnd"/>
            <w:r w:rsidRPr="00F603D1">
              <w:rPr>
                <w:b/>
                <w:bCs/>
                <w:sz w:val="24"/>
                <w:szCs w:val="24"/>
              </w:rPr>
              <w:t>).</w:t>
            </w:r>
            <w:proofErr w:type="spellStart"/>
            <w:r w:rsidRPr="00F603D1">
              <w:rPr>
                <w:b/>
                <w:bCs/>
                <w:sz w:val="24"/>
                <w:szCs w:val="24"/>
              </w:rPr>
              <w:t>toLocaleString</w:t>
            </w:r>
            <w:proofErr w:type="spellEnd"/>
            <w:r w:rsidRPr="00F603D1">
              <w:rPr>
                <w:b/>
                <w:bCs/>
                <w:sz w:val="24"/>
                <w:szCs w:val="24"/>
              </w:rPr>
              <w:t>('</w:t>
            </w:r>
            <w:proofErr w:type="spellStart"/>
            <w:r w:rsidRPr="00F603D1">
              <w:rPr>
                <w:b/>
                <w:bCs/>
                <w:sz w:val="24"/>
                <w:szCs w:val="24"/>
              </w:rPr>
              <w:t>fr-FR</w:t>
            </w:r>
            <w:proofErr w:type="spellEnd"/>
            <w:r w:rsidRPr="00F603D1">
              <w:rPr>
                <w:b/>
                <w:bCs/>
                <w:sz w:val="24"/>
                <w:szCs w:val="24"/>
              </w:rPr>
              <w:t xml:space="preserve">', { </w:t>
            </w:r>
            <w:proofErr w:type="spellStart"/>
            <w:r w:rsidRPr="00F603D1">
              <w:rPr>
                <w:b/>
                <w:bCs/>
                <w:sz w:val="24"/>
                <w:szCs w:val="24"/>
              </w:rPr>
              <w:t>minimumFractionDigits</w:t>
            </w:r>
            <w:proofErr w:type="spellEnd"/>
            <w:r w:rsidRPr="00F603D1">
              <w:rPr>
                <w:b/>
                <w:bCs/>
                <w:sz w:val="24"/>
                <w:szCs w:val="24"/>
              </w:rPr>
              <w:t xml:space="preserve">: 2, </w:t>
            </w:r>
            <w:proofErr w:type="spellStart"/>
            <w:r w:rsidRPr="00F603D1">
              <w:rPr>
                <w:b/>
                <w:bCs/>
                <w:sz w:val="24"/>
                <w:szCs w:val="24"/>
              </w:rPr>
              <w:t>maximumFractionDigits</w:t>
            </w:r>
            <w:proofErr w:type="spellEnd"/>
            <w:r w:rsidRPr="00F603D1">
              <w:rPr>
                <w:b/>
                <w:bCs/>
                <w:sz w:val="24"/>
                <w:szCs w:val="24"/>
              </w:rPr>
              <w:t>: 2 }).replace(',', ', ');</w:t>
            </w:r>
          </w:p>
          <w:p w14:paraId="6B53FEB5" w14:textId="6A47F0A4" w:rsidR="00F677AA" w:rsidRPr="00D461B1" w:rsidRDefault="00F603D1" w:rsidP="00F603D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 </w:t>
            </w:r>
            <w:r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Default="00F677AA" w:rsidP="00F67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56CC" w14:paraId="4F1D8CA1" w14:textId="77777777" w:rsidTr="007756CC">
        <w:tc>
          <w:tcPr>
            <w:tcW w:w="4508" w:type="dxa"/>
          </w:tcPr>
          <w:p w14:paraId="6D3712B7" w14:textId="1EF31857" w:rsidR="007756CC" w:rsidRDefault="007756CC" w:rsidP="007756CC">
            <w:pPr>
              <w:pStyle w:val="NoSpacing"/>
              <w:jc w:val="left"/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REGLEMENT PAR CHEQUE :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6EF97FB8" w14:textId="77777777" w:rsidR="007756CC" w:rsidRDefault="007756CC" w:rsidP="007756CC">
            <w:pPr>
              <w:pStyle w:val="NoSpacing"/>
              <w:jc w:val="left"/>
              <w:divId w:val="1690137331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A l’ordre de la FEDERATION SANTE HABITAT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74A5A5EF" w14:textId="77777777" w:rsidR="007756CC" w:rsidRDefault="007756CC" w:rsidP="007756CC">
            <w:pPr>
              <w:pStyle w:val="NoSpacing"/>
              <w:jc w:val="left"/>
              <w:divId w:val="2074615273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6 rue du Chemin Vert 75011 PARIS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74D5F4CF" w14:textId="11DBB7D7" w:rsidR="007756CC" w:rsidRDefault="007756CC" w:rsidP="007756CC">
            <w:pPr>
              <w:pStyle w:val="NoSpacing"/>
              <w:jc w:val="left"/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7756CC" w14:paraId="7DCD1EA3" w14:textId="77777777" w:rsidTr="007756CC">
        <w:tc>
          <w:tcPr>
            <w:tcW w:w="4508" w:type="dxa"/>
          </w:tcPr>
          <w:p w14:paraId="4864961D" w14:textId="77777777" w:rsidR="007756CC" w:rsidRDefault="007756CC" w:rsidP="007756CC">
            <w:pPr>
              <w:pStyle w:val="NoSpacing"/>
              <w:jc w:val="left"/>
              <w:rPr>
                <w:rStyle w:val="eop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OU PAR VIREMENT A :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3BA8D7D4" w14:textId="352869E1" w:rsidR="007756CC" w:rsidRDefault="007756CC" w:rsidP="007756CC">
            <w:pPr>
              <w:pStyle w:val="NoSpacing"/>
              <w:jc w:val="left"/>
            </w:pPr>
          </w:p>
        </w:tc>
        <w:tc>
          <w:tcPr>
            <w:tcW w:w="4508" w:type="dxa"/>
          </w:tcPr>
          <w:p w14:paraId="6A72AE1C" w14:textId="77777777" w:rsidR="007756CC" w:rsidRDefault="007756CC" w:rsidP="007756CC">
            <w:pPr>
              <w:pStyle w:val="NoSpacing"/>
              <w:jc w:val="left"/>
              <w:divId w:val="27113359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CCM STRASBOURG KRUTENAU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Default="007756CC" w:rsidP="007756CC">
            <w:pPr>
              <w:pStyle w:val="NoSpacing"/>
              <w:jc w:val="left"/>
              <w:divId w:val="173265437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</w:rPr>
              <w:t>IBAN FR76 1027 8010 8800 0277 6084 557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Default="007756CC" w:rsidP="007756CC">
            <w:pPr>
              <w:pStyle w:val="NoSpacing"/>
              <w:jc w:val="left"/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4C3206B4" w14:textId="77777777" w:rsidR="007756CC" w:rsidRDefault="007756CC" w:rsidP="00F677AA"/>
    <w:p w14:paraId="2B7600A5" w14:textId="77777777" w:rsidR="00D461B1" w:rsidRPr="00D461B1" w:rsidRDefault="00D461B1" w:rsidP="00F677AA">
      <w:pPr>
        <w:rPr>
          <w:sz w:val="4"/>
          <w:szCs w:val="4"/>
        </w:rPr>
      </w:pP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11AA6777" w14:textId="1F586D1F" w:rsidR="00D461B1" w:rsidRPr="00436260" w:rsidRDefault="00D461B1" w:rsidP="00D77C75">
      <w:pPr>
        <w:spacing w:after="160"/>
        <w:jc w:val="both"/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</w:p>
    <w:sectPr w:rsidR="00D461B1" w:rsidRPr="00436260" w:rsidSect="00D77C7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4BC86" w14:textId="77777777" w:rsidR="00B94B53" w:rsidRDefault="00B94B53" w:rsidP="00440510">
      <w:pPr>
        <w:spacing w:after="0" w:line="240" w:lineRule="auto"/>
      </w:pPr>
      <w:r>
        <w:separator/>
      </w:r>
    </w:p>
  </w:endnote>
  <w:endnote w:type="continuationSeparator" w:id="0">
    <w:p w14:paraId="5B26E8EB" w14:textId="77777777" w:rsidR="00B94B53" w:rsidRDefault="00B94B53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Footer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Hyperlink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Hyperlink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FB362" w14:textId="77777777" w:rsidR="00B94B53" w:rsidRDefault="00B94B53" w:rsidP="00440510">
      <w:pPr>
        <w:spacing w:after="0" w:line="240" w:lineRule="auto"/>
      </w:pPr>
      <w:r>
        <w:separator/>
      </w:r>
    </w:p>
  </w:footnote>
  <w:footnote w:type="continuationSeparator" w:id="0">
    <w:p w14:paraId="546D6A00" w14:textId="77777777" w:rsidR="00B94B53" w:rsidRDefault="00B94B53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1519"/>
    </w:tblGrid>
    <w:tr w:rsidR="004205A6" w14:paraId="160C696A" w14:textId="77777777" w:rsidTr="00F603D1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6148807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</w:t>
          </w:r>
          <w:r w:rsidR="00F603D1" w:rsidRPr="00F603D1">
            <w:rPr>
              <w:sz w:val="28"/>
              <w:szCs w:val="32"/>
            </w:rPr>
            <w:t>n°+++=id+++</w:t>
          </w:r>
        </w:p>
      </w:tc>
      <w:tc>
        <w:tcPr>
          <w:tcW w:w="1519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44448783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7F70"/>
    <w:rsid w:val="000705DC"/>
    <w:rsid w:val="000829BB"/>
    <w:rsid w:val="0008441F"/>
    <w:rsid w:val="00091A40"/>
    <w:rsid w:val="00097138"/>
    <w:rsid w:val="000A5800"/>
    <w:rsid w:val="000B7304"/>
    <w:rsid w:val="000C0E4C"/>
    <w:rsid w:val="000E580E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A5DD3"/>
    <w:rsid w:val="001B01E6"/>
    <w:rsid w:val="001B73DC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1447"/>
    <w:rsid w:val="0036531E"/>
    <w:rsid w:val="00381F98"/>
    <w:rsid w:val="003820DE"/>
    <w:rsid w:val="00384E69"/>
    <w:rsid w:val="00397524"/>
    <w:rsid w:val="003A07F5"/>
    <w:rsid w:val="003B41BF"/>
    <w:rsid w:val="003C2923"/>
    <w:rsid w:val="003C5F9B"/>
    <w:rsid w:val="003C6ED7"/>
    <w:rsid w:val="003C6F67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21CC0"/>
    <w:rsid w:val="00552C76"/>
    <w:rsid w:val="00556A1C"/>
    <w:rsid w:val="00572594"/>
    <w:rsid w:val="00583A9A"/>
    <w:rsid w:val="00587837"/>
    <w:rsid w:val="005A1D56"/>
    <w:rsid w:val="005A1F13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756CC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26DC1"/>
    <w:rsid w:val="00A271E3"/>
    <w:rsid w:val="00A32B37"/>
    <w:rsid w:val="00A35491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B0065E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F69A6"/>
    <w:rsid w:val="00D01A3C"/>
    <w:rsid w:val="00D05B30"/>
    <w:rsid w:val="00D2399E"/>
    <w:rsid w:val="00D412A2"/>
    <w:rsid w:val="00D461B1"/>
    <w:rsid w:val="00D55039"/>
    <w:rsid w:val="00D62DBF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603D1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OneDrive\Documenti\FSH\Mod&#232;le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</cp:revision>
  <dcterms:created xsi:type="dcterms:W3CDTF">2024-10-19T15:00:00Z</dcterms:created>
  <dcterms:modified xsi:type="dcterms:W3CDTF">2024-10-21T13:15:00Z</dcterms:modified>
</cp:coreProperties>
</file>