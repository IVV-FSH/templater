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57A5F" w14:textId="5F383719" w:rsidR="00F332CE" w:rsidRPr="00C65D90" w:rsidRDefault="00111F9D" w:rsidP="00F332CE">
      <w:pPr>
        <w:pStyle w:val="Title"/>
        <w:rPr>
          <w:color w:val="181D33" w:themeColor="text2" w:themeShade="BF"/>
          <w:sz w:val="44"/>
          <w:szCs w:val="44"/>
        </w:rPr>
      </w:pPr>
      <w:r w:rsidRPr="00C65D90">
        <w:rPr>
          <w:color w:val="181D33" w:themeColor="text2" w:themeShade="BF"/>
          <w:sz w:val="44"/>
          <w:szCs w:val="44"/>
        </w:rPr>
        <w:t>ATTESTATION DE FORMATION</w:t>
      </w:r>
    </w:p>
    <w:p w14:paraId="67B2DF57" w14:textId="77777777" w:rsidR="00F332CE" w:rsidRPr="00F332CE" w:rsidRDefault="00F332CE" w:rsidP="00F332CE">
      <w:pPr>
        <w:pStyle w:val="NoSpacing"/>
        <w:spacing w:after="0"/>
      </w:pPr>
    </w:p>
    <w:p w14:paraId="764F854B" w14:textId="73679458" w:rsidR="00F332CE" w:rsidRPr="00C65D90" w:rsidRDefault="00F332CE" w:rsidP="00F332CE">
      <w:pPr>
        <w:pStyle w:val="NoSpacing"/>
        <w:spacing w:after="0"/>
        <w:rPr>
          <w:sz w:val="20"/>
          <w:szCs w:val="20"/>
        </w:rPr>
      </w:pPr>
      <w:r w:rsidRPr="00C65D90">
        <w:rPr>
          <w:sz w:val="20"/>
          <w:szCs w:val="20"/>
        </w:rPr>
        <w:t xml:space="preserve">Je soussigné, </w:t>
      </w:r>
      <w:r w:rsidRPr="00C65D90">
        <w:rPr>
          <w:b/>
          <w:bCs/>
          <w:sz w:val="20"/>
          <w:szCs w:val="20"/>
        </w:rPr>
        <w:t>Grégory CAUMES, délégué national de la Fédération Santé Habitat</w:t>
      </w:r>
      <w:r w:rsidRPr="00C65D90">
        <w:rPr>
          <w:sz w:val="20"/>
          <w:szCs w:val="20"/>
        </w:rPr>
        <w:t xml:space="preserve">, identifiée sous le n° de déclaration d’existence </w:t>
      </w:r>
      <w:r w:rsidRPr="00C65D90">
        <w:rPr>
          <w:b/>
          <w:bCs/>
          <w:sz w:val="20"/>
          <w:szCs w:val="20"/>
        </w:rPr>
        <w:t>N° 11754976475</w:t>
      </w:r>
      <w:r w:rsidRPr="00C65D90">
        <w:rPr>
          <w:b/>
          <w:bCs/>
          <w:i/>
          <w:iCs/>
          <w:sz w:val="20"/>
          <w:szCs w:val="20"/>
        </w:rPr>
        <w:t xml:space="preserve"> </w:t>
      </w:r>
      <w:r w:rsidRPr="00C65D90">
        <w:rPr>
          <w:sz w:val="20"/>
          <w:szCs w:val="20"/>
        </w:rPr>
        <w:t>auprès de la Direction Régionale des Entreprises, de la Concurrence, de la Consommation, du Travail et de l’Emploi (DIRECCTE), certifie par la présente que</w:t>
      </w:r>
      <w:r w:rsidRPr="00C65D90">
        <w:rPr>
          <w:rFonts w:ascii="Arial" w:hAnsi="Arial" w:cs="Arial"/>
          <w:sz w:val="20"/>
          <w:szCs w:val="20"/>
        </w:rPr>
        <w:t> </w:t>
      </w:r>
      <w:r w:rsidRPr="00C65D90">
        <w:rPr>
          <w:sz w:val="20"/>
          <w:szCs w:val="20"/>
        </w:rPr>
        <w:t>:</w:t>
      </w:r>
      <w:r w:rsidRPr="00C65D90">
        <w:rPr>
          <w:rFonts w:ascii="Calibri" w:hAnsi="Calibri" w:cs="Calibri"/>
          <w:sz w:val="20"/>
          <w:szCs w:val="20"/>
        </w:rPr>
        <w:t> </w:t>
      </w:r>
    </w:p>
    <w:p w14:paraId="708BA2C0" w14:textId="5A1A6908" w:rsidR="00F332CE" w:rsidRPr="00F332CE" w:rsidRDefault="00163D6E" w:rsidP="00F332CE">
      <w:pPr>
        <w:spacing w:before="240"/>
        <w:jc w:val="center"/>
        <w:rPr>
          <w:sz w:val="28"/>
          <w:szCs w:val="28"/>
        </w:rPr>
      </w:pPr>
      <w:r w:rsidRPr="00163D6E">
        <w:rPr>
          <w:b/>
          <w:bCs/>
          <w:sz w:val="28"/>
          <w:szCs w:val="28"/>
        </w:rPr>
        <w:t>+++=</w:t>
      </w:r>
      <w:proofErr w:type="spellStart"/>
      <w:r w:rsidRPr="00163D6E">
        <w:rPr>
          <w:b/>
          <w:bCs/>
          <w:sz w:val="28"/>
          <w:szCs w:val="28"/>
        </w:rPr>
        <w:t>prenom</w:t>
      </w:r>
      <w:proofErr w:type="spellEnd"/>
      <w:r w:rsidRPr="00163D6E">
        <w:rPr>
          <w:b/>
          <w:bCs/>
          <w:sz w:val="28"/>
          <w:szCs w:val="28"/>
        </w:rPr>
        <w:t>+++ +++=nom +++</w:t>
      </w:r>
    </w:p>
    <w:tbl>
      <w:tblPr>
        <w:tblStyle w:val="ListTable6Colorful-Accent6"/>
        <w:tblW w:w="9072" w:type="dxa"/>
        <w:tblCellMar>
          <w:top w:w="57" w:type="dxa"/>
          <w:bottom w:w="57" w:type="dxa"/>
        </w:tblCellMar>
        <w:tblLook w:val="0680" w:firstRow="0" w:lastRow="0" w:firstColumn="1" w:lastColumn="0" w:noHBand="1" w:noVBand="1"/>
      </w:tblPr>
      <w:tblGrid>
        <w:gridCol w:w="2552"/>
        <w:gridCol w:w="6520"/>
      </w:tblGrid>
      <w:tr w:rsidR="00F332CE" w:rsidRPr="00F332CE" w14:paraId="6B297F49" w14:textId="77777777" w:rsidTr="00C65D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7EF91DE" w14:textId="77777777" w:rsidR="00F332CE" w:rsidRPr="00C65D90" w:rsidRDefault="00F332CE" w:rsidP="005C76FC">
            <w:pPr>
              <w:spacing w:after="0" w:line="24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A suivi la formation intitulée</w:t>
            </w:r>
            <w:r w:rsidRPr="00C65D90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 </w:t>
            </w: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:</w:t>
            </w:r>
            <w:r w:rsidRPr="00C65D90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6520" w:type="dxa"/>
            <w:hideMark/>
          </w:tcPr>
          <w:p w14:paraId="496963E1" w14:textId="50E8CB6D" w:rsidR="00F332CE" w:rsidRPr="00C65D90" w:rsidRDefault="00F332CE" w:rsidP="005C76FC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b/>
                <w:bCs/>
                <w:sz w:val="20"/>
                <w:szCs w:val="20"/>
              </w:rPr>
              <w:t>+++=</w:t>
            </w:r>
            <w:proofErr w:type="spellStart"/>
            <w:r w:rsidRPr="00C65D90">
              <w:rPr>
                <w:b/>
                <w:bCs/>
                <w:sz w:val="20"/>
                <w:szCs w:val="20"/>
              </w:rPr>
              <w:t>titre_fromprog</w:t>
            </w:r>
            <w:proofErr w:type="spellEnd"/>
            <w:r w:rsidRPr="00C65D90">
              <w:rPr>
                <w:b/>
                <w:bCs/>
                <w:sz w:val="20"/>
                <w:szCs w:val="20"/>
              </w:rPr>
              <w:t>+++</w:t>
            </w:r>
            <w:r w:rsidRPr="00C65D90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F332CE" w:rsidRPr="00F332CE" w14:paraId="70C44E06" w14:textId="77777777" w:rsidTr="00C65D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204F77A" w14:textId="77777777" w:rsidR="00F332CE" w:rsidRPr="00C65D90" w:rsidRDefault="00F332CE" w:rsidP="005C76FC">
            <w:pPr>
              <w:spacing w:after="0" w:line="24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Date(s), durée, lieu de la formation</w:t>
            </w:r>
            <w:r w:rsidRPr="00C65D90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 </w:t>
            </w: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:</w:t>
            </w:r>
            <w:r w:rsidRPr="00C65D90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6520" w:type="dxa"/>
            <w:hideMark/>
          </w:tcPr>
          <w:p w14:paraId="0396C2CA" w14:textId="5D04B644" w:rsidR="00F332CE" w:rsidRPr="00C65D90" w:rsidRDefault="00F332CE" w:rsidP="005C76FC">
            <w:pPr>
              <w:spacing w:after="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 w:rsidRPr="00C65D90">
              <w:rPr>
                <w:b/>
                <w:bCs/>
                <w:sz w:val="20"/>
                <w:szCs w:val="20"/>
              </w:rPr>
              <w:t>+++=dates+++</w:t>
            </w:r>
          </w:p>
          <w:p w14:paraId="3654DD8D" w14:textId="76CDB956" w:rsidR="00F332CE" w:rsidRPr="00C65D90" w:rsidRDefault="00F332CE" w:rsidP="005C76FC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b/>
                <w:bCs/>
                <w:sz w:val="20"/>
                <w:szCs w:val="20"/>
              </w:rPr>
              <w:t>+++=lieu</w:t>
            </w:r>
            <w:r w:rsidR="000457FB" w:rsidRPr="00C65D90">
              <w:rPr>
                <w:b/>
                <w:bCs/>
                <w:sz w:val="20"/>
                <w:szCs w:val="20"/>
              </w:rPr>
              <w:t>x</w:t>
            </w:r>
            <w:r w:rsidRPr="00C65D90">
              <w:rPr>
                <w:b/>
                <w:bCs/>
                <w:sz w:val="20"/>
                <w:szCs w:val="20"/>
              </w:rPr>
              <w:t>+++</w:t>
            </w:r>
            <w:r w:rsidRPr="00C65D90">
              <w:rPr>
                <w:rFonts w:ascii="Calibri" w:hAnsi="Calibri" w:cs="Calibri"/>
                <w:sz w:val="20"/>
                <w:szCs w:val="20"/>
              </w:rPr>
              <w:t>  </w:t>
            </w:r>
          </w:p>
        </w:tc>
      </w:tr>
      <w:tr w:rsidR="00F332CE" w:rsidRPr="00F332CE" w14:paraId="6F079AC0" w14:textId="77777777" w:rsidTr="00C65D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35F23A49" w14:textId="77777777" w:rsidR="00F332CE" w:rsidRPr="00C65D90" w:rsidRDefault="00F332CE" w:rsidP="005C76FC">
            <w:pPr>
              <w:spacing w:after="0" w:line="24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Formateur</w:t>
            </w:r>
            <w:r w:rsidRPr="00C65D90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 </w:t>
            </w: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:</w:t>
            </w:r>
            <w:r w:rsidRPr="00C65D90">
              <w:rPr>
                <w:rFonts w:ascii="Calibri" w:hAnsi="Calibri" w:cs="Calibri"/>
                <w:b w:val="0"/>
                <w:bCs w:val="0"/>
                <w:i/>
                <w:iCs/>
                <w:sz w:val="20"/>
                <w:szCs w:val="20"/>
              </w:rPr>
              <w:t> </w:t>
            </w:r>
            <w:r w:rsidRPr="00C65D90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6520" w:type="dxa"/>
            <w:hideMark/>
          </w:tcPr>
          <w:p w14:paraId="28B2D0F9" w14:textId="6590C720" w:rsidR="00F332CE" w:rsidRPr="00C65D90" w:rsidRDefault="00F332CE" w:rsidP="005C76FC">
            <w:pPr>
              <w:spacing w:after="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b/>
                <w:bCs/>
                <w:sz w:val="20"/>
                <w:szCs w:val="20"/>
              </w:rPr>
              <w:t>+++=</w:t>
            </w:r>
            <w:proofErr w:type="spellStart"/>
            <w:r w:rsidRPr="00C65D90">
              <w:rPr>
                <w:b/>
                <w:bCs/>
                <w:sz w:val="20"/>
                <w:szCs w:val="20"/>
              </w:rPr>
              <w:t>Formateurice</w:t>
            </w:r>
            <w:proofErr w:type="spellEnd"/>
            <w:r w:rsidRPr="00C65D90">
              <w:rPr>
                <w:b/>
                <w:bCs/>
                <w:sz w:val="20"/>
                <w:szCs w:val="20"/>
              </w:rPr>
              <w:t>+++</w:t>
            </w:r>
            <w:r w:rsidRPr="00C65D90">
              <w:rPr>
                <w:rFonts w:ascii="Calibri" w:hAnsi="Calibri" w:cs="Calibri"/>
                <w:sz w:val="20"/>
                <w:szCs w:val="20"/>
              </w:rPr>
              <w:t> </w:t>
            </w:r>
          </w:p>
        </w:tc>
      </w:tr>
      <w:tr w:rsidR="00F332CE" w:rsidRPr="00F332CE" w14:paraId="41EED029" w14:textId="77777777" w:rsidTr="00C65D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1C89DBB" w14:textId="77777777" w:rsidR="00F332CE" w:rsidRPr="00C65D90" w:rsidRDefault="00F332CE" w:rsidP="005C76FC">
            <w:pPr>
              <w:spacing w:after="0" w:line="24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Objectifs de la formation</w:t>
            </w:r>
            <w:r w:rsidRPr="00C65D90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 </w:t>
            </w: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:</w:t>
            </w:r>
            <w:r w:rsidRPr="00C65D90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6520" w:type="dxa"/>
            <w:hideMark/>
          </w:tcPr>
          <w:p w14:paraId="587CF74A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5D90">
              <w:rPr>
                <w:sz w:val="20"/>
                <w:szCs w:val="20"/>
                <w:lang w:val="en-US"/>
              </w:rPr>
              <w:t>+++HTML `</w:t>
            </w:r>
          </w:p>
          <w:p w14:paraId="4D27A4E7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5D90">
              <w:rPr>
                <w:sz w:val="20"/>
                <w:szCs w:val="20"/>
                <w:lang w:val="en-US"/>
              </w:rPr>
              <w:t>&lt;meta charset="UTF-8"&gt;</w:t>
            </w:r>
          </w:p>
          <w:p w14:paraId="04EE15A7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5D90">
              <w:rPr>
                <w:sz w:val="20"/>
                <w:szCs w:val="20"/>
                <w:lang w:val="en-US"/>
              </w:rPr>
              <w:t>&lt;body&gt;</w:t>
            </w:r>
          </w:p>
          <w:p w14:paraId="3CC15214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sz w:val="20"/>
                <w:szCs w:val="20"/>
              </w:rPr>
              <w:t>${</w:t>
            </w:r>
            <w:proofErr w:type="spellStart"/>
            <w:r w:rsidRPr="00C65D90">
              <w:rPr>
                <w:sz w:val="20"/>
                <w:szCs w:val="20"/>
              </w:rPr>
              <w:t>objectifs_fromprog</w:t>
            </w:r>
            <w:proofErr w:type="spellEnd"/>
            <w:r w:rsidRPr="00C65D90">
              <w:rPr>
                <w:sz w:val="20"/>
                <w:szCs w:val="20"/>
              </w:rPr>
              <w:t>}</w:t>
            </w:r>
          </w:p>
          <w:p w14:paraId="5F769BC3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sz w:val="20"/>
                <w:szCs w:val="20"/>
              </w:rPr>
              <w:t>&lt;/body&gt;</w:t>
            </w:r>
          </w:p>
          <w:p w14:paraId="331B85F5" w14:textId="64426127" w:rsidR="00F332C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sz w:val="20"/>
                <w:szCs w:val="20"/>
              </w:rPr>
              <w:t>`+++</w:t>
            </w:r>
          </w:p>
        </w:tc>
      </w:tr>
      <w:tr w:rsidR="00F332CE" w:rsidRPr="00F332CE" w14:paraId="7AF674F7" w14:textId="77777777" w:rsidTr="00C65D9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01B48BAA" w14:textId="77777777" w:rsidR="00F332CE" w:rsidRPr="00C65D90" w:rsidRDefault="00F332CE" w:rsidP="005C76FC">
            <w:pPr>
              <w:spacing w:after="0" w:line="240" w:lineRule="exact"/>
              <w:jc w:val="left"/>
              <w:rPr>
                <w:b w:val="0"/>
                <w:bCs w:val="0"/>
                <w:sz w:val="20"/>
                <w:szCs w:val="20"/>
              </w:rPr>
            </w:pP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Modalités d’évaluation</w:t>
            </w:r>
            <w:r w:rsidRPr="00C65D90">
              <w:rPr>
                <w:rFonts w:ascii="Arial" w:hAnsi="Arial" w:cs="Arial"/>
                <w:b w:val="0"/>
                <w:bCs w:val="0"/>
                <w:i/>
                <w:iCs/>
                <w:sz w:val="20"/>
                <w:szCs w:val="20"/>
              </w:rPr>
              <w:t> </w:t>
            </w:r>
            <w:r w:rsidRPr="00C65D90">
              <w:rPr>
                <w:b w:val="0"/>
                <w:bCs w:val="0"/>
                <w:i/>
                <w:iCs/>
                <w:sz w:val="20"/>
                <w:szCs w:val="20"/>
              </w:rPr>
              <w:t>:</w:t>
            </w:r>
            <w:r w:rsidRPr="00C65D90">
              <w:rPr>
                <w:rFonts w:ascii="Calibri" w:hAnsi="Calibri" w:cs="Calibri"/>
                <w:b w:val="0"/>
                <w:bCs w:val="0"/>
                <w:sz w:val="20"/>
                <w:szCs w:val="20"/>
              </w:rPr>
              <w:t> </w:t>
            </w:r>
          </w:p>
        </w:tc>
        <w:tc>
          <w:tcPr>
            <w:tcW w:w="6520" w:type="dxa"/>
            <w:hideMark/>
          </w:tcPr>
          <w:p w14:paraId="3B348C21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5D90">
              <w:rPr>
                <w:sz w:val="20"/>
                <w:szCs w:val="20"/>
                <w:lang w:val="en-US"/>
              </w:rPr>
              <w:t>+++HTML `</w:t>
            </w:r>
          </w:p>
          <w:p w14:paraId="69F0A5E0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5D90">
              <w:rPr>
                <w:sz w:val="20"/>
                <w:szCs w:val="20"/>
                <w:lang w:val="en-US"/>
              </w:rPr>
              <w:t>&lt;meta charset="UTF-8"&gt;</w:t>
            </w:r>
          </w:p>
          <w:p w14:paraId="5018850D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C65D90">
              <w:rPr>
                <w:sz w:val="20"/>
                <w:szCs w:val="20"/>
                <w:lang w:val="en-US"/>
              </w:rPr>
              <w:t>&lt;body&gt;</w:t>
            </w:r>
          </w:p>
          <w:p w14:paraId="57B5152B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sz w:val="20"/>
                <w:szCs w:val="20"/>
              </w:rPr>
              <w:t>${</w:t>
            </w:r>
            <w:proofErr w:type="spellStart"/>
            <w:r w:rsidRPr="00C65D90">
              <w:rPr>
                <w:sz w:val="20"/>
                <w:szCs w:val="20"/>
              </w:rPr>
              <w:t>objectifs_fromprog</w:t>
            </w:r>
            <w:proofErr w:type="spellEnd"/>
            <w:r w:rsidRPr="00C65D90">
              <w:rPr>
                <w:sz w:val="20"/>
                <w:szCs w:val="20"/>
              </w:rPr>
              <w:t>}</w:t>
            </w:r>
          </w:p>
          <w:p w14:paraId="58F9FD78" w14:textId="77777777" w:rsidR="00163D6E" w:rsidRPr="00C65D90" w:rsidRDefault="00163D6E" w:rsidP="00163D6E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sz w:val="20"/>
                <w:szCs w:val="20"/>
              </w:rPr>
              <w:t>&lt;/body&gt;</w:t>
            </w:r>
          </w:p>
          <w:p w14:paraId="065EB946" w14:textId="097DBF30" w:rsidR="00F332CE" w:rsidRPr="00C65D90" w:rsidRDefault="00163D6E" w:rsidP="00163D6E">
            <w:pPr>
              <w:spacing w:after="0" w:line="252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65D90">
              <w:rPr>
                <w:sz w:val="20"/>
                <w:szCs w:val="20"/>
              </w:rPr>
              <w:t>`+++</w:t>
            </w:r>
          </w:p>
        </w:tc>
      </w:tr>
    </w:tbl>
    <w:p w14:paraId="5BF223F3" w14:textId="5EFE5220" w:rsidR="00F332CE" w:rsidRPr="00F332CE" w:rsidRDefault="00F332CE" w:rsidP="00F332CE">
      <w:pPr>
        <w:spacing w:after="0"/>
      </w:pPr>
    </w:p>
    <w:p w14:paraId="626A4CDF" w14:textId="59A9B7D5" w:rsidR="00F332CE" w:rsidRPr="00F332CE" w:rsidRDefault="00F332CE" w:rsidP="00F332CE">
      <w:pPr>
        <w:pStyle w:val="NoSpacing"/>
        <w:rPr>
          <w:i/>
          <w:iCs/>
          <w:sz w:val="18"/>
          <w:szCs w:val="18"/>
        </w:rPr>
      </w:pPr>
      <w:r w:rsidRPr="00541623">
        <w:rPr>
          <w:i/>
          <w:iCs/>
          <w:sz w:val="18"/>
          <w:szCs w:val="18"/>
        </w:rPr>
        <w:t>Sans préjudice des délais par les règles fiscales, comptables ou commerciales, je m’engage à conserver l’ensemble des pièces justificatives qui ont permis d’établir le présent certificat pendant une durée de 3 ans à compter de la fin de l’année du dernier paiement. En cas de cofinancement des fonds européens, la durée de conservation est étendue conformément aux obligations conventionnelles spécifiques.</w:t>
      </w:r>
      <w:r w:rsidRPr="00541623">
        <w:rPr>
          <w:rFonts w:ascii="Calibri" w:hAnsi="Calibri" w:cs="Calibri"/>
          <w:i/>
          <w:iCs/>
          <w:sz w:val="18"/>
          <w:szCs w:val="18"/>
        </w:rPr>
        <w:t> </w:t>
      </w:r>
    </w:p>
    <w:p w14:paraId="231402B8" w14:textId="0550723C" w:rsidR="00F332CE" w:rsidRDefault="00F332CE" w:rsidP="00F332CE">
      <w:pPr>
        <w:rPr>
          <w:rFonts w:ascii="Calibri" w:hAnsi="Calibri" w:cs="Calibri"/>
        </w:rPr>
      </w:pPr>
      <w:r w:rsidRPr="00F332CE">
        <w:t>Fait à Paris</w:t>
      </w:r>
      <w:r>
        <w:t>,</w:t>
      </w:r>
      <w:r w:rsidRPr="00F332CE">
        <w:t xml:space="preserve"> le </w:t>
      </w:r>
      <w:r>
        <w:t>+++=</w:t>
      </w:r>
      <w:proofErr w:type="spellStart"/>
      <w:r>
        <w:t>today</w:t>
      </w:r>
      <w:proofErr w:type="spellEnd"/>
      <w:r>
        <w:t>+++</w:t>
      </w:r>
      <w:r w:rsidRPr="00F332CE">
        <w:rPr>
          <w:rFonts w:ascii="Calibri" w:hAnsi="Calibri" w:cs="Calibri"/>
        </w:rPr>
        <w:t> </w:t>
      </w:r>
    </w:p>
    <w:p w14:paraId="14C40C90" w14:textId="0638C249" w:rsidR="00F332CE" w:rsidRPr="00F332CE" w:rsidRDefault="00F332CE" w:rsidP="00F332CE">
      <w:pPr>
        <w:pStyle w:val="NoSpacing"/>
        <w:spacing w:after="0"/>
        <w:ind w:left="5245" w:firstLine="992"/>
      </w:pPr>
      <w:r w:rsidRPr="00F332CE">
        <w:t xml:space="preserve">Grégory CAUMES </w:t>
      </w:r>
    </w:p>
    <w:p w14:paraId="6A7D4AC9" w14:textId="231818E1" w:rsidR="00F332CE" w:rsidRDefault="00F332CE" w:rsidP="00F332CE">
      <w:pPr>
        <w:pStyle w:val="NoSpacing"/>
        <w:spacing w:after="0"/>
        <w:ind w:left="5245" w:firstLine="992"/>
      </w:pPr>
      <w:r w:rsidRPr="00F332CE">
        <w:t>Délégué national</w:t>
      </w:r>
    </w:p>
    <w:p w14:paraId="26B6ED3A" w14:textId="2C74E1C6" w:rsidR="00A93F38" w:rsidRPr="00F332CE" w:rsidRDefault="00F332CE" w:rsidP="00F332CE">
      <w:pPr>
        <w:ind w:left="5245" w:firstLine="992"/>
      </w:pPr>
      <w:r w:rsidRPr="00F332CE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80E7541" wp14:editId="4826990E">
            <wp:simplePos x="0" y="0"/>
            <wp:positionH relativeFrom="column">
              <wp:posOffset>890905</wp:posOffset>
            </wp:positionH>
            <wp:positionV relativeFrom="paragraph">
              <wp:posOffset>21590</wp:posOffset>
            </wp:positionV>
            <wp:extent cx="1665281" cy="1247775"/>
            <wp:effectExtent l="0" t="0" r="0" b="0"/>
            <wp:wrapNone/>
            <wp:docPr id="163986014" name="Picture 2" descr="Une image contenant texte, Police, blanc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texte, Police, blanc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5281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32CE">
        <w:rPr>
          <w:noProof/>
        </w:rPr>
        <w:drawing>
          <wp:inline distT="0" distB="0" distL="0" distR="0" wp14:anchorId="3E950EFF" wp14:editId="5FF7D45A">
            <wp:extent cx="1438275" cy="1247775"/>
            <wp:effectExtent l="0" t="0" r="9525" b="9525"/>
            <wp:docPr id="2053242891" name="Picture 1" descr="Une image contenant ustensiles de cuisi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e image contenant ustensiles de cuisin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65" r="22022"/>
                    <a:stretch/>
                  </pic:blipFill>
                  <pic:spPr bwMode="auto">
                    <a:xfrm>
                      <a:off x="0" y="0"/>
                      <a:ext cx="14382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3F38" w:rsidRPr="00F332CE" w:rsidSect="000705DC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843" w:right="1417" w:bottom="1417" w:left="1417" w:header="851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7AD95" w14:textId="77777777" w:rsidR="00CC546B" w:rsidRDefault="00CC546B" w:rsidP="00440510">
      <w:pPr>
        <w:spacing w:after="0" w:line="240" w:lineRule="auto"/>
      </w:pPr>
      <w:r>
        <w:separator/>
      </w:r>
    </w:p>
  </w:endnote>
  <w:endnote w:type="continuationSeparator" w:id="0">
    <w:p w14:paraId="3AE795AB" w14:textId="77777777" w:rsidR="00CC546B" w:rsidRDefault="00CC546B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ole">
    <w:altName w:val="Calibri"/>
    <w:panose1 w:val="020B0500020200000003"/>
    <w:charset w:val="00"/>
    <w:family w:val="swiss"/>
    <w:pitch w:val="variable"/>
    <w:sig w:usb0="A000000F" w:usb1="00002063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B3628" w14:textId="77777777" w:rsidR="00097138" w:rsidRPr="00B3083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01 48 05 55 54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3B499458" w14:textId="77777777" w:rsidR="00AA07AC" w:rsidRPr="00097138" w:rsidRDefault="00097138" w:rsidP="00097138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</w:t>
    </w:r>
    <w:proofErr w:type="spellStart"/>
    <w:r w:rsidRPr="00B3083A">
      <w:rPr>
        <w:sz w:val="18"/>
        <w:szCs w:val="18"/>
      </w:rPr>
      <w:t>Qualiopi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8A586F" w14:textId="0DC5B184" w:rsidR="005C76FC" w:rsidRPr="005C76FC" w:rsidRDefault="005C76FC" w:rsidP="005C76FC">
    <w:pPr>
      <w:pStyle w:val="Footer"/>
      <w:ind w:right="-992" w:hanging="992"/>
      <w:jc w:val="center"/>
      <w:rPr>
        <w:color w:val="262626" w:themeColor="text1" w:themeTint="D9"/>
        <w:sz w:val="18"/>
        <w:szCs w:val="18"/>
      </w:rPr>
    </w:pPr>
    <w:r w:rsidRPr="005C76FC">
      <w:rPr>
        <w:b/>
        <w:bCs/>
        <w:color w:val="262626" w:themeColor="text1" w:themeTint="D9"/>
        <w:sz w:val="18"/>
        <w:szCs w:val="18"/>
      </w:rPr>
      <w:t>FÉDÉRATION SANTÉ HABITAT</w:t>
    </w:r>
    <w:r w:rsidRPr="005C76FC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Pr="005C76FC">
      <w:rPr>
        <w:rFonts w:cs="Calibri"/>
        <w:b/>
        <w:bCs/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6 rue du Chemin Vert | 75011 PARIS</w:t>
    </w:r>
  </w:p>
  <w:p w14:paraId="676F8399" w14:textId="3BF2EA0B" w:rsidR="005C76FC" w:rsidRPr="005C76FC" w:rsidRDefault="005C76FC" w:rsidP="005C76FC">
    <w:pPr>
      <w:pStyle w:val="Footer"/>
      <w:ind w:right="-992" w:hanging="992"/>
      <w:jc w:val="center"/>
      <w:rPr>
        <w:color w:val="262626" w:themeColor="text1" w:themeTint="D9"/>
        <w:sz w:val="18"/>
        <w:szCs w:val="18"/>
      </w:rPr>
    </w:pPr>
    <w:r w:rsidRPr="005C76FC">
      <w:rPr>
        <w:color w:val="262626" w:themeColor="text1" w:themeTint="D9"/>
        <w:sz w:val="18"/>
        <w:szCs w:val="18"/>
      </w:rPr>
      <w:t>Tél.: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01 48 05 55 54 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formation@sante-habitat.org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Siret: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43776264400049</w:t>
    </w:r>
  </w:p>
  <w:p w14:paraId="66A6D987" w14:textId="134B517D" w:rsidR="00495515" w:rsidRPr="005C76FC" w:rsidRDefault="005C76FC" w:rsidP="005C76FC">
    <w:pPr>
      <w:pStyle w:val="Footer"/>
      <w:ind w:right="-992" w:hanging="992"/>
      <w:jc w:val="center"/>
      <w:rPr>
        <w:color w:val="262626" w:themeColor="text1" w:themeTint="D9"/>
        <w:sz w:val="18"/>
        <w:szCs w:val="18"/>
      </w:rPr>
    </w:pPr>
    <w:r w:rsidRPr="005C76FC">
      <w:rPr>
        <w:color w:val="262626" w:themeColor="text1" w:themeTint="D9"/>
        <w:sz w:val="18"/>
        <w:szCs w:val="18"/>
      </w:rPr>
      <w:t>Organisme de formation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N</w:t>
    </w:r>
    <w:r w:rsidRPr="005C76FC">
      <w:rPr>
        <w:rFonts w:cs="Luciole"/>
        <w:color w:val="262626" w:themeColor="text1" w:themeTint="D9"/>
        <w:sz w:val="18"/>
        <w:szCs w:val="18"/>
      </w:rPr>
      <w:t>°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11754976475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|</w:t>
    </w:r>
    <w:r w:rsidRPr="005C76FC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5C76FC">
      <w:rPr>
        <w:color w:val="262626" w:themeColor="text1" w:themeTint="D9"/>
        <w:sz w:val="18"/>
        <w:szCs w:val="18"/>
      </w:rPr>
      <w:t>Certifié QUALIOPI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6CDF2C" w14:textId="77777777" w:rsidR="00CC546B" w:rsidRDefault="00CC546B" w:rsidP="00440510">
      <w:pPr>
        <w:spacing w:after="0" w:line="240" w:lineRule="auto"/>
      </w:pPr>
      <w:r>
        <w:separator/>
      </w:r>
    </w:p>
  </w:footnote>
  <w:footnote w:type="continuationSeparator" w:id="0">
    <w:p w14:paraId="3C009EBA" w14:textId="77777777" w:rsidR="00CC546B" w:rsidRDefault="00CC546B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8125D" w14:textId="77777777" w:rsidR="00440510" w:rsidRPr="00097138" w:rsidRDefault="00440510" w:rsidP="00097138">
    <w:pPr>
      <w:pStyle w:val="Footer"/>
      <w:jc w:val="cent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C4C6D4D" wp14:editId="4B0A073A">
          <wp:simplePos x="0" y="0"/>
          <wp:positionH relativeFrom="column">
            <wp:posOffset>-60997</wp:posOffset>
          </wp:positionH>
          <wp:positionV relativeFrom="paragraph">
            <wp:posOffset>-68580</wp:posOffset>
          </wp:positionV>
          <wp:extent cx="1348754" cy="504825"/>
          <wp:effectExtent l="0" t="0" r="3810" b="0"/>
          <wp:wrapNone/>
          <wp:docPr id="1347414304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286685" name="Image 1825286685" descr="Une image contenant text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754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97138" w:rsidRPr="00097138">
      <w:t xml:space="preserve"> </w:t>
    </w:r>
    <w:sdt>
      <w:sdtPr>
        <w:id w:val="563230702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097138">
          <w:tab/>
        </w:r>
        <w:r w:rsidR="00097138">
          <w:tab/>
        </w:r>
        <w:r w:rsidR="00097138" w:rsidRPr="00AA07AC">
          <w:rPr>
            <w:sz w:val="20"/>
            <w:szCs w:val="20"/>
          </w:rPr>
          <w:fldChar w:fldCharType="begin"/>
        </w:r>
        <w:r w:rsidR="00097138" w:rsidRPr="00AA07AC">
          <w:rPr>
            <w:sz w:val="20"/>
            <w:szCs w:val="20"/>
          </w:rPr>
          <w:instrText>PAGE   \* MERGEFORMAT</w:instrText>
        </w:r>
        <w:r w:rsidR="00097138" w:rsidRPr="00AA07AC">
          <w:rPr>
            <w:sz w:val="20"/>
            <w:szCs w:val="20"/>
          </w:rPr>
          <w:fldChar w:fldCharType="separate"/>
        </w:r>
        <w:r w:rsidR="00097138">
          <w:rPr>
            <w:sz w:val="20"/>
            <w:szCs w:val="20"/>
          </w:rPr>
          <w:t>2</w:t>
        </w:r>
        <w:r w:rsidR="00097138" w:rsidRPr="00AA07AC">
          <w:rPr>
            <w:sz w:val="20"/>
            <w:szCs w:val="20"/>
          </w:rPr>
          <w:fldChar w:fldCharType="end"/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CD14BB" w14:textId="0966C6CA" w:rsidR="00495515" w:rsidRDefault="00495515" w:rsidP="00495515">
    <w:pPr>
      <w:pStyle w:val="Header"/>
      <w:ind w:hanging="142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AC41768" wp14:editId="2FC2DABB">
          <wp:simplePos x="0" y="0"/>
          <wp:positionH relativeFrom="column">
            <wp:posOffset>-61595</wp:posOffset>
          </wp:positionH>
          <wp:positionV relativeFrom="paragraph">
            <wp:posOffset>-182880</wp:posOffset>
          </wp:positionV>
          <wp:extent cx="1901825" cy="711835"/>
          <wp:effectExtent l="0" t="0" r="3175" b="0"/>
          <wp:wrapNone/>
          <wp:docPr id="2014522582" name="Image 1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5286685" name="Image 1825286685" descr="Une image contenant texte&#10;&#10;Description générée automatiquement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825" cy="711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70F7" w:rsidRPr="007670F7">
      <w:t xml:space="preserve"> </w:t>
    </w:r>
    <w:sdt>
      <w:sdtPr>
        <w:id w:val="1731576561"/>
        <w:docPartObj>
          <w:docPartGallery w:val="Page Numbers (Bottom of Page)"/>
          <w:docPartUnique/>
        </w:docPartObj>
      </w:sdtPr>
      <w:sdtEndPr>
        <w:rPr>
          <w:sz w:val="20"/>
          <w:szCs w:val="20"/>
        </w:rPr>
      </w:sdtEndPr>
      <w:sdtContent>
        <w:r w:rsidR="007670F7">
          <w:tab/>
        </w:r>
        <w:r w:rsidR="007670F7">
          <w:tab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DC4896"/>
    <w:multiLevelType w:val="multilevel"/>
    <w:tmpl w:val="EF08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31425D"/>
    <w:multiLevelType w:val="multilevel"/>
    <w:tmpl w:val="611A7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C20AC1"/>
    <w:multiLevelType w:val="multilevel"/>
    <w:tmpl w:val="663E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33863061">
    <w:abstractNumId w:val="2"/>
  </w:num>
  <w:num w:numId="2" w16cid:durableId="1358853959">
    <w:abstractNumId w:val="0"/>
  </w:num>
  <w:num w:numId="3" w16cid:durableId="1448312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2CE"/>
    <w:rsid w:val="00006394"/>
    <w:rsid w:val="000457FB"/>
    <w:rsid w:val="0006679A"/>
    <w:rsid w:val="000705DC"/>
    <w:rsid w:val="00097138"/>
    <w:rsid w:val="00111F9D"/>
    <w:rsid w:val="00122C9B"/>
    <w:rsid w:val="00163D6E"/>
    <w:rsid w:val="001B3CC9"/>
    <w:rsid w:val="00245D85"/>
    <w:rsid w:val="002611E3"/>
    <w:rsid w:val="00283410"/>
    <w:rsid w:val="002F0902"/>
    <w:rsid w:val="00320EB3"/>
    <w:rsid w:val="00381F98"/>
    <w:rsid w:val="003B2F69"/>
    <w:rsid w:val="003C6ED7"/>
    <w:rsid w:val="00440510"/>
    <w:rsid w:val="00442ABC"/>
    <w:rsid w:val="00452466"/>
    <w:rsid w:val="00481715"/>
    <w:rsid w:val="00495515"/>
    <w:rsid w:val="00496161"/>
    <w:rsid w:val="004C03C5"/>
    <w:rsid w:val="00541623"/>
    <w:rsid w:val="00556A1C"/>
    <w:rsid w:val="00572594"/>
    <w:rsid w:val="005C76FC"/>
    <w:rsid w:val="006327D4"/>
    <w:rsid w:val="00652D37"/>
    <w:rsid w:val="00695370"/>
    <w:rsid w:val="006A76BB"/>
    <w:rsid w:val="006B31C7"/>
    <w:rsid w:val="006B704A"/>
    <w:rsid w:val="006C770B"/>
    <w:rsid w:val="00720182"/>
    <w:rsid w:val="0075298F"/>
    <w:rsid w:val="007602AD"/>
    <w:rsid w:val="007670F7"/>
    <w:rsid w:val="00785A88"/>
    <w:rsid w:val="00795FDA"/>
    <w:rsid w:val="00823AD3"/>
    <w:rsid w:val="008704F4"/>
    <w:rsid w:val="00912768"/>
    <w:rsid w:val="009B1BD0"/>
    <w:rsid w:val="00A93F38"/>
    <w:rsid w:val="00AA07AC"/>
    <w:rsid w:val="00B3083A"/>
    <w:rsid w:val="00B46F67"/>
    <w:rsid w:val="00B52A8F"/>
    <w:rsid w:val="00B666B9"/>
    <w:rsid w:val="00B76168"/>
    <w:rsid w:val="00B962FF"/>
    <w:rsid w:val="00BC0114"/>
    <w:rsid w:val="00C33509"/>
    <w:rsid w:val="00C65D90"/>
    <w:rsid w:val="00C71876"/>
    <w:rsid w:val="00C808B9"/>
    <w:rsid w:val="00CC546B"/>
    <w:rsid w:val="00CF69A6"/>
    <w:rsid w:val="00D2399E"/>
    <w:rsid w:val="00D851E5"/>
    <w:rsid w:val="00D87E48"/>
    <w:rsid w:val="00DB72FA"/>
    <w:rsid w:val="00DC5F6D"/>
    <w:rsid w:val="00E33EB1"/>
    <w:rsid w:val="00E455CF"/>
    <w:rsid w:val="00E62C0B"/>
    <w:rsid w:val="00E836E5"/>
    <w:rsid w:val="00E90853"/>
    <w:rsid w:val="00EA045B"/>
    <w:rsid w:val="00ED6EC0"/>
    <w:rsid w:val="00F332CE"/>
    <w:rsid w:val="00F73F63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20F536"/>
  <w15:chartTrackingRefBased/>
  <w15:docId w15:val="{3CF4044F-D18F-4419-BC8C-6F4B4B65B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138"/>
    <w:pPr>
      <w:spacing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327D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EB3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6327D4"/>
    <w:rPr>
      <w:rFonts w:asciiTheme="majorHAnsi" w:eastAsiaTheme="majorEastAsia" w:hAnsiTheme="majorHAnsi" w:cstheme="majorBidi"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20E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6B31C7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B31C7"/>
    <w:rPr>
      <w:rFonts w:asciiTheme="majorHAnsi" w:eastAsiaTheme="majorEastAsia" w:hAnsiTheme="majorHAnsi" w:cstheme="majorBidi"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  <w:jc w:val="left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uiPriority w:val="1"/>
    <w:qFormat/>
    <w:rsid w:val="00F332CE"/>
    <w:pPr>
      <w:spacing w:after="480" w:line="240" w:lineRule="exact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21244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GridTable5Dark-Accent2">
    <w:name w:val="Grid Table 5 Dark Accent 2"/>
    <w:basedOn w:val="TableNormal"/>
    <w:uiPriority w:val="50"/>
    <w:rsid w:val="005C76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E5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1BB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1BB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1B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1BB" w:themeFill="accent2"/>
      </w:tcPr>
    </w:tblStylePr>
    <w:tblStylePr w:type="band1Vert">
      <w:tblPr/>
      <w:tcPr>
        <w:shd w:val="clear" w:color="auto" w:fill="7DCBFF" w:themeFill="accent2" w:themeFillTint="66"/>
      </w:tcPr>
    </w:tblStylePr>
    <w:tblStylePr w:type="band1Horz">
      <w:tblPr/>
      <w:tcPr>
        <w:shd w:val="clear" w:color="auto" w:fill="7DCBFF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5C76FC"/>
    <w:pPr>
      <w:spacing w:after="0" w:line="240" w:lineRule="auto"/>
    </w:pPr>
    <w:tblPr>
      <w:tblStyleRowBandSize w:val="1"/>
      <w:tblStyleColBandSize w:val="1"/>
      <w:tblBorders>
        <w:top w:val="single" w:sz="4" w:space="0" w:color="575DB6" w:themeColor="accent6" w:themeTint="99"/>
        <w:left w:val="single" w:sz="4" w:space="0" w:color="575DB6" w:themeColor="accent6" w:themeTint="99"/>
        <w:bottom w:val="single" w:sz="4" w:space="0" w:color="575DB6" w:themeColor="accent6" w:themeTint="99"/>
        <w:right w:val="single" w:sz="4" w:space="0" w:color="575DB6" w:themeColor="accent6" w:themeTint="99"/>
        <w:insideH w:val="single" w:sz="4" w:space="0" w:color="575DB6" w:themeColor="accent6" w:themeTint="99"/>
        <w:insideV w:val="single" w:sz="4" w:space="0" w:color="575DB6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244C" w:themeColor="accent6"/>
          <w:left w:val="single" w:sz="4" w:space="0" w:color="21244C" w:themeColor="accent6"/>
          <w:bottom w:val="single" w:sz="4" w:space="0" w:color="21244C" w:themeColor="accent6"/>
          <w:right w:val="single" w:sz="4" w:space="0" w:color="21244C" w:themeColor="accent6"/>
          <w:insideH w:val="nil"/>
          <w:insideV w:val="nil"/>
        </w:tcBorders>
        <w:shd w:val="clear" w:color="auto" w:fill="21244C" w:themeFill="accent6"/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5C76FC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575DB6" w:themeColor="accent6" w:themeTint="99"/>
        <w:left w:val="single" w:sz="4" w:space="0" w:color="575DB6" w:themeColor="accent6" w:themeTint="99"/>
        <w:bottom w:val="single" w:sz="4" w:space="0" w:color="575DB6" w:themeColor="accent6" w:themeTint="99"/>
        <w:right w:val="single" w:sz="4" w:space="0" w:color="575DB6" w:themeColor="accent6" w:themeTint="99"/>
        <w:insideH w:val="single" w:sz="4" w:space="0" w:color="575DB6" w:themeColor="accent6" w:themeTint="99"/>
        <w:insideV w:val="single" w:sz="4" w:space="0" w:color="575DB6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  <w:tblStylePr w:type="neCell">
      <w:tblPr/>
      <w:tcPr>
        <w:tcBorders>
          <w:bottom w:val="single" w:sz="4" w:space="0" w:color="575DB6" w:themeColor="accent6" w:themeTint="99"/>
        </w:tcBorders>
      </w:tcPr>
    </w:tblStylePr>
    <w:tblStylePr w:type="nwCell">
      <w:tblPr/>
      <w:tcPr>
        <w:tcBorders>
          <w:bottom w:val="single" w:sz="4" w:space="0" w:color="575DB6" w:themeColor="accent6" w:themeTint="99"/>
        </w:tcBorders>
      </w:tcPr>
    </w:tblStylePr>
    <w:tblStylePr w:type="seCell">
      <w:tblPr/>
      <w:tcPr>
        <w:tcBorders>
          <w:top w:val="single" w:sz="4" w:space="0" w:color="575DB6" w:themeColor="accent6" w:themeTint="99"/>
        </w:tcBorders>
      </w:tcPr>
    </w:tblStylePr>
    <w:tblStylePr w:type="swCell">
      <w:tblPr/>
      <w:tcPr>
        <w:tcBorders>
          <w:top w:val="single" w:sz="4" w:space="0" w:color="575DB6" w:themeColor="accent6" w:themeTint="99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5C76FC"/>
    <w:pPr>
      <w:spacing w:after="0" w:line="240" w:lineRule="auto"/>
    </w:pPr>
    <w:rPr>
      <w:color w:val="181A38" w:themeColor="accent6" w:themeShade="BF"/>
    </w:rPr>
    <w:tblPr>
      <w:tblStyleRowBandSize w:val="1"/>
      <w:tblStyleColBandSize w:val="1"/>
      <w:tblBorders>
        <w:top w:val="single" w:sz="4" w:space="0" w:color="21244C" w:themeColor="accent6"/>
        <w:bottom w:val="single" w:sz="4" w:space="0" w:color="21244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1244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1244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9E6" w:themeFill="accent6" w:themeFillTint="33"/>
      </w:tcPr>
    </w:tblStylePr>
    <w:tblStylePr w:type="band1Horz">
      <w:tblPr/>
      <w:tcPr>
        <w:shd w:val="clear" w:color="auto" w:fill="C7C9E6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19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7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246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6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0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97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7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4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3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98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52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5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7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82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8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9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28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1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1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1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2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86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4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9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Download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Custom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21244C"/>
      </a:hlink>
      <a:folHlink>
        <a:srgbClr val="575DB6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BF0E90B757B429779976CB057573D" ma:contentTypeVersion="0" ma:contentTypeDescription="Crée un document." ma:contentTypeScope="" ma:versionID="f4353e0be89fa31c3c795cb1d50b453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2f11e83d12cbdd0fcf0b62744a2ab94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0DEE18-C5F7-4831-976A-EA266A5709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E7DFC46-6773-429E-94C3-954EADA7D1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875EDE-8C59-4388-A82A-C604350BC53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9</cp:revision>
  <dcterms:created xsi:type="dcterms:W3CDTF">2024-10-19T13:57:00Z</dcterms:created>
  <dcterms:modified xsi:type="dcterms:W3CDTF">2024-10-24T09:53:00Z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0x0101001C3BF0E90B757B429779976CB057573D</vt:lpwstr>
  </property>
</Properties>
</file>