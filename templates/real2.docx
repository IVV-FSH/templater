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57A5F" w14:textId="5F383719" w:rsidR="00F332CE" w:rsidRPr="00C65D90" w:rsidRDefault="00111F9D" w:rsidP="00F332CE">
      <w:pPr>
        <w:pStyle w:val="Title"/>
        <w:rPr>
          <w:color w:val="181D33" w:themeColor="text2" w:themeShade="BF"/>
          <w:sz w:val="44"/>
          <w:szCs w:val="44"/>
        </w:rPr>
      </w:pPr>
      <w:r w:rsidRPr="00C65D90">
        <w:rPr>
          <w:color w:val="181D33" w:themeColor="text2" w:themeShade="BF"/>
          <w:sz w:val="44"/>
          <w:szCs w:val="44"/>
        </w:rPr>
        <w:t>ATTESTATION DE FORMATION</w:t>
      </w:r>
    </w:p>
    <w:p w14:paraId="67B2DF57" w14:textId="77777777" w:rsidR="00F332CE" w:rsidRPr="00F332CE" w:rsidRDefault="00F332CE" w:rsidP="00F332CE">
      <w:pPr>
        <w:pStyle w:val="NoSpacing"/>
        <w:spacing w:after="0"/>
      </w:pPr>
    </w:p>
    <w:p w14:paraId="764F854B" w14:textId="73679458" w:rsidR="00F332CE" w:rsidRPr="00C65D90" w:rsidRDefault="00F332CE" w:rsidP="00F332CE">
      <w:pPr>
        <w:pStyle w:val="NoSpacing"/>
        <w:spacing w:after="0"/>
        <w:rPr>
          <w:sz w:val="20"/>
          <w:szCs w:val="20"/>
        </w:rPr>
      </w:pPr>
      <w:r w:rsidRPr="00C65D90">
        <w:rPr>
          <w:sz w:val="20"/>
          <w:szCs w:val="20"/>
        </w:rPr>
        <w:t xml:space="preserve">Je soussigné, </w:t>
      </w:r>
      <w:r w:rsidRPr="00C65D90">
        <w:rPr>
          <w:b/>
          <w:bCs/>
          <w:sz w:val="20"/>
          <w:szCs w:val="20"/>
        </w:rPr>
        <w:t>Grégory CAUMES, délégué national de la Fédération Santé Habitat</w:t>
      </w:r>
      <w:r w:rsidRPr="00C65D90">
        <w:rPr>
          <w:sz w:val="20"/>
          <w:szCs w:val="20"/>
        </w:rPr>
        <w:t xml:space="preserve">, identifiée sous le n° de déclaration d’existence </w:t>
      </w:r>
      <w:r w:rsidRPr="00C65D90">
        <w:rPr>
          <w:b/>
          <w:bCs/>
          <w:sz w:val="20"/>
          <w:szCs w:val="20"/>
        </w:rPr>
        <w:t>N° 11754976475</w:t>
      </w:r>
      <w:r w:rsidRPr="00C65D90">
        <w:rPr>
          <w:b/>
          <w:bCs/>
          <w:i/>
          <w:iCs/>
          <w:sz w:val="20"/>
          <w:szCs w:val="20"/>
        </w:rPr>
        <w:t xml:space="preserve"> </w:t>
      </w:r>
      <w:r w:rsidRPr="00C65D90">
        <w:rPr>
          <w:sz w:val="20"/>
          <w:szCs w:val="20"/>
        </w:rPr>
        <w:t>auprès de la Direction Régionale des Entreprises, de la Concurrence, de la Consommation, du Travail et de l’Emploi (DIRECCTE), certifie par la présente que</w:t>
      </w:r>
      <w:r w:rsidRPr="00C65D90">
        <w:rPr>
          <w:rFonts w:ascii="Arial" w:hAnsi="Arial" w:cs="Arial"/>
          <w:sz w:val="20"/>
          <w:szCs w:val="20"/>
        </w:rPr>
        <w:t> </w:t>
      </w:r>
      <w:r w:rsidRPr="00C65D90">
        <w:rPr>
          <w:sz w:val="20"/>
          <w:szCs w:val="20"/>
        </w:rPr>
        <w:t>:</w:t>
      </w:r>
      <w:r w:rsidRPr="00C65D90">
        <w:rPr>
          <w:rFonts w:ascii="Calibri" w:hAnsi="Calibri" w:cs="Calibri"/>
          <w:sz w:val="20"/>
          <w:szCs w:val="20"/>
        </w:rPr>
        <w:t> </w:t>
      </w:r>
    </w:p>
    <w:p w14:paraId="708BA2C0" w14:textId="5A1A6908" w:rsidR="00F332CE" w:rsidRPr="00F332CE" w:rsidRDefault="00163D6E" w:rsidP="00F332CE">
      <w:pPr>
        <w:spacing w:before="240"/>
        <w:jc w:val="center"/>
        <w:rPr>
          <w:sz w:val="28"/>
          <w:szCs w:val="28"/>
        </w:rPr>
      </w:pPr>
      <w:r w:rsidRPr="00163D6E">
        <w:rPr>
          <w:b/>
          <w:bCs/>
          <w:sz w:val="28"/>
          <w:szCs w:val="28"/>
        </w:rPr>
        <w:t>+++=</w:t>
      </w:r>
      <w:proofErr w:type="spellStart"/>
      <w:r w:rsidRPr="00163D6E">
        <w:rPr>
          <w:b/>
          <w:bCs/>
          <w:sz w:val="28"/>
          <w:szCs w:val="28"/>
        </w:rPr>
        <w:t>prenom</w:t>
      </w:r>
      <w:proofErr w:type="spellEnd"/>
      <w:r w:rsidRPr="00163D6E">
        <w:rPr>
          <w:b/>
          <w:bCs/>
          <w:sz w:val="28"/>
          <w:szCs w:val="28"/>
        </w:rPr>
        <w:t>+++ +++=nom +++</w:t>
      </w:r>
    </w:p>
    <w:p w14:paraId="6E07FF59" w14:textId="77777777" w:rsidR="00342899" w:rsidRDefault="00342899" w:rsidP="008268C7">
      <w:pPr>
        <w:pStyle w:val="NoSpacing"/>
        <w:keepNext/>
        <w:spacing w:after="0"/>
        <w:ind w:left="5245" w:firstLine="992"/>
      </w:pPr>
    </w:p>
    <w:p w14:paraId="14C40C90" w14:textId="18E39641" w:rsidR="00F332CE" w:rsidRPr="00F332CE" w:rsidRDefault="00F332CE" w:rsidP="008268C7">
      <w:pPr>
        <w:pStyle w:val="NoSpacing"/>
        <w:keepNext/>
        <w:spacing w:after="0"/>
        <w:ind w:left="5245" w:firstLine="992"/>
      </w:pPr>
      <w:r w:rsidRPr="00F332CE">
        <w:t xml:space="preserve">Grégory CAUMES </w:t>
      </w:r>
    </w:p>
    <w:p w14:paraId="6A7D4AC9" w14:textId="231818E1" w:rsidR="00F332CE" w:rsidRDefault="00F332CE" w:rsidP="008268C7">
      <w:pPr>
        <w:pStyle w:val="NoSpacing"/>
        <w:keepNext/>
        <w:spacing w:after="0"/>
        <w:ind w:left="5245" w:firstLine="992"/>
      </w:pPr>
      <w:r w:rsidRPr="00F332CE">
        <w:t>Délégué national</w:t>
      </w:r>
    </w:p>
    <w:p w14:paraId="26B6ED3A" w14:textId="4D97A905" w:rsidR="00A93F38" w:rsidRPr="00F332CE" w:rsidRDefault="00A93F38" w:rsidP="00F332CE">
      <w:pPr>
        <w:ind w:left="5245" w:firstLine="992"/>
      </w:pPr>
    </w:p>
    <w:sectPr w:rsidR="00A93F38" w:rsidRPr="00F332CE" w:rsidSect="008268C7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843" w:right="566" w:bottom="1135" w:left="567" w:header="851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1E8E6E" w14:textId="77777777" w:rsidR="00790CB6" w:rsidRDefault="00790CB6" w:rsidP="00440510">
      <w:pPr>
        <w:spacing w:after="0" w:line="240" w:lineRule="auto"/>
      </w:pPr>
      <w:r>
        <w:separator/>
      </w:r>
    </w:p>
  </w:endnote>
  <w:endnote w:type="continuationSeparator" w:id="0">
    <w:p w14:paraId="1A5C9627" w14:textId="77777777" w:rsidR="00790CB6" w:rsidRDefault="00790CB6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B3628" w14:textId="77777777" w:rsidR="00097138" w:rsidRPr="00B3083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01 48 05 55 54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3B499458" w14:textId="77777777" w:rsidR="00AA07AC" w:rsidRPr="00097138" w:rsidRDefault="00097138" w:rsidP="00097138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</w:t>
    </w:r>
    <w:proofErr w:type="spellStart"/>
    <w:r w:rsidRPr="00B3083A">
      <w:rPr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7F175" w14:textId="77777777" w:rsidR="008268C7" w:rsidRDefault="005C76FC" w:rsidP="005C76FC">
    <w:pPr>
      <w:pStyle w:val="Footer"/>
      <w:ind w:right="-992" w:hanging="992"/>
      <w:jc w:val="center"/>
      <w:rPr>
        <w:color w:val="262626" w:themeColor="text1" w:themeTint="D9"/>
        <w:sz w:val="18"/>
        <w:szCs w:val="18"/>
      </w:rPr>
    </w:pPr>
    <w:r w:rsidRPr="005C76FC">
      <w:rPr>
        <w:b/>
        <w:bCs/>
        <w:color w:val="262626" w:themeColor="text1" w:themeTint="D9"/>
        <w:sz w:val="18"/>
        <w:szCs w:val="18"/>
      </w:rPr>
      <w:t>FÉDÉRATION SANTÉ HABITAT</w:t>
    </w:r>
    <w:r w:rsidRPr="005C76FC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Pr="005C76FC">
      <w:rPr>
        <w:rFonts w:cs="Calibri"/>
        <w:b/>
        <w:bCs/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6 rue du Chemin Vert | 75011 PARIS</w:t>
    </w:r>
    <w:r w:rsidR="008268C7">
      <w:rPr>
        <w:color w:val="262626" w:themeColor="text1" w:themeTint="D9"/>
        <w:sz w:val="18"/>
        <w:szCs w:val="18"/>
      </w:rPr>
      <w:t xml:space="preserve"> | </w:t>
    </w:r>
    <w:r w:rsidRPr="005C76FC">
      <w:rPr>
        <w:color w:val="262626" w:themeColor="text1" w:themeTint="D9"/>
        <w:sz w:val="18"/>
        <w:szCs w:val="18"/>
      </w:rPr>
      <w:t xml:space="preserve">01 48 05 55 54 </w:t>
    </w:r>
  </w:p>
  <w:p w14:paraId="66A6D987" w14:textId="62CD2773" w:rsidR="00495515" w:rsidRPr="005C76FC" w:rsidRDefault="005C76FC" w:rsidP="005C76FC">
    <w:pPr>
      <w:pStyle w:val="Footer"/>
      <w:ind w:right="-992" w:hanging="992"/>
      <w:jc w:val="center"/>
      <w:rPr>
        <w:color w:val="262626" w:themeColor="text1" w:themeTint="D9"/>
        <w:sz w:val="18"/>
        <w:szCs w:val="18"/>
      </w:rPr>
    </w:pPr>
    <w:r w:rsidRPr="005C76FC">
      <w:rPr>
        <w:color w:val="262626" w:themeColor="text1" w:themeTint="D9"/>
        <w:sz w:val="18"/>
        <w:szCs w:val="18"/>
      </w:rPr>
      <w:t>formation@sante-habitat.org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Siret: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43776264400049</w:t>
    </w:r>
    <w:r w:rsidR="008268C7">
      <w:rPr>
        <w:color w:val="262626" w:themeColor="text1" w:themeTint="D9"/>
        <w:sz w:val="18"/>
        <w:szCs w:val="18"/>
      </w:rPr>
      <w:t xml:space="preserve"> | </w:t>
    </w:r>
    <w:r w:rsidRPr="005C76FC">
      <w:rPr>
        <w:color w:val="262626" w:themeColor="text1" w:themeTint="D9"/>
        <w:sz w:val="18"/>
        <w:szCs w:val="18"/>
      </w:rPr>
      <w:t>Organisme de formation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N</w:t>
    </w:r>
    <w:r w:rsidRPr="005C76FC">
      <w:rPr>
        <w:rFonts w:cs="Luciole"/>
        <w:color w:val="262626" w:themeColor="text1" w:themeTint="D9"/>
        <w:sz w:val="18"/>
        <w:szCs w:val="18"/>
      </w:rPr>
      <w:t>°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11754976475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Certifié QUALIOPI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ECF71" w14:textId="77777777" w:rsidR="00790CB6" w:rsidRDefault="00790CB6" w:rsidP="00440510">
      <w:pPr>
        <w:spacing w:after="0" w:line="240" w:lineRule="auto"/>
      </w:pPr>
      <w:r>
        <w:separator/>
      </w:r>
    </w:p>
  </w:footnote>
  <w:footnote w:type="continuationSeparator" w:id="0">
    <w:p w14:paraId="33C7FDFA" w14:textId="77777777" w:rsidR="00790CB6" w:rsidRDefault="00790CB6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8125D" w14:textId="77777777" w:rsidR="00440510" w:rsidRPr="00097138" w:rsidRDefault="00440510" w:rsidP="00097138">
    <w:pPr>
      <w:pStyle w:val="Footer"/>
      <w:jc w:val="cent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4C6D4D" wp14:editId="4B0A073A">
          <wp:simplePos x="0" y="0"/>
          <wp:positionH relativeFrom="column">
            <wp:posOffset>-60997</wp:posOffset>
          </wp:positionH>
          <wp:positionV relativeFrom="paragraph">
            <wp:posOffset>-68580</wp:posOffset>
          </wp:positionV>
          <wp:extent cx="1348754" cy="504825"/>
          <wp:effectExtent l="0" t="0" r="3810" b="0"/>
          <wp:wrapNone/>
          <wp:docPr id="1158311643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286685" name="Image 1825286685" descr="Une image contenant text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754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7138" w:rsidRPr="00097138">
      <w:t xml:space="preserve"> </w:t>
    </w:r>
    <w:sdt>
      <w:sdtPr>
        <w:id w:val="563230702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097138">
          <w:tab/>
        </w:r>
        <w:r w:rsidR="00097138">
          <w:tab/>
        </w:r>
        <w:r w:rsidR="00097138" w:rsidRPr="00AA07AC">
          <w:rPr>
            <w:sz w:val="20"/>
            <w:szCs w:val="20"/>
          </w:rPr>
          <w:fldChar w:fldCharType="begin"/>
        </w:r>
        <w:r w:rsidR="00097138" w:rsidRPr="00AA07AC">
          <w:rPr>
            <w:sz w:val="20"/>
            <w:szCs w:val="20"/>
          </w:rPr>
          <w:instrText>PAGE   \* MERGEFORMAT</w:instrText>
        </w:r>
        <w:r w:rsidR="00097138" w:rsidRPr="00AA07AC">
          <w:rPr>
            <w:sz w:val="20"/>
            <w:szCs w:val="20"/>
          </w:rPr>
          <w:fldChar w:fldCharType="separate"/>
        </w:r>
        <w:r w:rsidR="00097138">
          <w:rPr>
            <w:sz w:val="20"/>
            <w:szCs w:val="20"/>
          </w:rPr>
          <w:t>2</w:t>
        </w:r>
        <w:r w:rsidR="00097138" w:rsidRPr="00AA07AC">
          <w:rPr>
            <w:sz w:val="20"/>
            <w:szCs w:val="20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D14BB" w14:textId="0966C6CA" w:rsidR="00495515" w:rsidRDefault="00495515" w:rsidP="00495515">
    <w:pPr>
      <w:pStyle w:val="Header"/>
      <w:ind w:hanging="142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C41768" wp14:editId="2FC2DABB">
          <wp:simplePos x="0" y="0"/>
          <wp:positionH relativeFrom="column">
            <wp:posOffset>-61595</wp:posOffset>
          </wp:positionH>
          <wp:positionV relativeFrom="paragraph">
            <wp:posOffset>-182880</wp:posOffset>
          </wp:positionV>
          <wp:extent cx="1901825" cy="711835"/>
          <wp:effectExtent l="0" t="0" r="3175" b="0"/>
          <wp:wrapNone/>
          <wp:docPr id="1897885293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286685" name="Image 1825286685" descr="Une image contenant text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70F7" w:rsidRPr="007670F7">
      <w:t xml:space="preserve"> </w:t>
    </w:r>
    <w:sdt>
      <w:sdtPr>
        <w:id w:val="1731576561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7670F7">
          <w:tab/>
        </w:r>
        <w:r w:rsidR="007670F7">
          <w:tab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C4896"/>
    <w:multiLevelType w:val="multilevel"/>
    <w:tmpl w:val="EF0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31425D"/>
    <w:multiLevelType w:val="multilevel"/>
    <w:tmpl w:val="611A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C20AC1"/>
    <w:multiLevelType w:val="multilevel"/>
    <w:tmpl w:val="663E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863061">
    <w:abstractNumId w:val="2"/>
  </w:num>
  <w:num w:numId="2" w16cid:durableId="1358853959">
    <w:abstractNumId w:val="0"/>
  </w:num>
  <w:num w:numId="3" w16cid:durableId="1448312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CE"/>
    <w:rsid w:val="00006394"/>
    <w:rsid w:val="000457FB"/>
    <w:rsid w:val="0006679A"/>
    <w:rsid w:val="000705DC"/>
    <w:rsid w:val="00097138"/>
    <w:rsid w:val="00111F9D"/>
    <w:rsid w:val="00122C9B"/>
    <w:rsid w:val="00163D6E"/>
    <w:rsid w:val="001B3CC9"/>
    <w:rsid w:val="001C42D9"/>
    <w:rsid w:val="00225903"/>
    <w:rsid w:val="00245D85"/>
    <w:rsid w:val="002611E3"/>
    <w:rsid w:val="00283410"/>
    <w:rsid w:val="002F0902"/>
    <w:rsid w:val="00320EB3"/>
    <w:rsid w:val="00342899"/>
    <w:rsid w:val="00381F98"/>
    <w:rsid w:val="003B2F69"/>
    <w:rsid w:val="003B580F"/>
    <w:rsid w:val="003C6ED7"/>
    <w:rsid w:val="00440510"/>
    <w:rsid w:val="004405E1"/>
    <w:rsid w:val="00442ABC"/>
    <w:rsid w:val="00452466"/>
    <w:rsid w:val="00481715"/>
    <w:rsid w:val="00495515"/>
    <w:rsid w:val="00496161"/>
    <w:rsid w:val="004C03C5"/>
    <w:rsid w:val="00541623"/>
    <w:rsid w:val="00556A1C"/>
    <w:rsid w:val="00572594"/>
    <w:rsid w:val="005C76FC"/>
    <w:rsid w:val="005D22D4"/>
    <w:rsid w:val="006327D4"/>
    <w:rsid w:val="00652D37"/>
    <w:rsid w:val="00695370"/>
    <w:rsid w:val="006A76BB"/>
    <w:rsid w:val="006B31C7"/>
    <w:rsid w:val="006B704A"/>
    <w:rsid w:val="006C770B"/>
    <w:rsid w:val="00720182"/>
    <w:rsid w:val="0075298F"/>
    <w:rsid w:val="007602AD"/>
    <w:rsid w:val="007670F7"/>
    <w:rsid w:val="00785A88"/>
    <w:rsid w:val="00790CB6"/>
    <w:rsid w:val="00795FDA"/>
    <w:rsid w:val="00823AD3"/>
    <w:rsid w:val="008268C7"/>
    <w:rsid w:val="008704F4"/>
    <w:rsid w:val="00912768"/>
    <w:rsid w:val="00986FB7"/>
    <w:rsid w:val="009B1BD0"/>
    <w:rsid w:val="00A93F38"/>
    <w:rsid w:val="00AA07AC"/>
    <w:rsid w:val="00B3083A"/>
    <w:rsid w:val="00B46F67"/>
    <w:rsid w:val="00B52A8F"/>
    <w:rsid w:val="00B666B9"/>
    <w:rsid w:val="00B76168"/>
    <w:rsid w:val="00B962FF"/>
    <w:rsid w:val="00BC0114"/>
    <w:rsid w:val="00C11A7E"/>
    <w:rsid w:val="00C33509"/>
    <w:rsid w:val="00C65D90"/>
    <w:rsid w:val="00C71876"/>
    <w:rsid w:val="00C808B9"/>
    <w:rsid w:val="00CC546B"/>
    <w:rsid w:val="00CF69A6"/>
    <w:rsid w:val="00D2399E"/>
    <w:rsid w:val="00D851E5"/>
    <w:rsid w:val="00D87E48"/>
    <w:rsid w:val="00DB72FA"/>
    <w:rsid w:val="00DC5F6D"/>
    <w:rsid w:val="00E33EB1"/>
    <w:rsid w:val="00E455CF"/>
    <w:rsid w:val="00E62C0B"/>
    <w:rsid w:val="00E836E5"/>
    <w:rsid w:val="00E90853"/>
    <w:rsid w:val="00EA045B"/>
    <w:rsid w:val="00EA7A4F"/>
    <w:rsid w:val="00EB1DA5"/>
    <w:rsid w:val="00ED6EC0"/>
    <w:rsid w:val="00F332CE"/>
    <w:rsid w:val="00F73F63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20F536"/>
  <w15:chartTrackingRefBased/>
  <w15:docId w15:val="{3CF4044F-D18F-4419-BC8C-6F4B4B65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138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27D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B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6327D4"/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E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  <w:jc w:val="left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F332CE"/>
    <w:pPr>
      <w:spacing w:after="480" w:line="240" w:lineRule="exact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21244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dTable5Dark-Accent2">
    <w:name w:val="Grid Table 5 Dark Accent 2"/>
    <w:basedOn w:val="TableNormal"/>
    <w:uiPriority w:val="50"/>
    <w:rsid w:val="005C7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E5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1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1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1BB" w:themeFill="accent2"/>
      </w:tcPr>
    </w:tblStylePr>
    <w:tblStylePr w:type="band1Vert">
      <w:tblPr/>
      <w:tcPr>
        <w:shd w:val="clear" w:color="auto" w:fill="7DCBFF" w:themeFill="accent2" w:themeFillTint="66"/>
      </w:tcPr>
    </w:tblStylePr>
    <w:tblStylePr w:type="band1Horz">
      <w:tblPr/>
      <w:tcPr>
        <w:shd w:val="clear" w:color="auto" w:fill="7DCBFF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5C76FC"/>
    <w:pPr>
      <w:spacing w:after="0" w:line="240" w:lineRule="auto"/>
    </w:pPr>
    <w:tblPr>
      <w:tblStyleRowBandSize w:val="1"/>
      <w:tblStyleColBandSize w:val="1"/>
      <w:tblBorders>
        <w:top w:val="single" w:sz="4" w:space="0" w:color="575DB6" w:themeColor="accent6" w:themeTint="99"/>
        <w:left w:val="single" w:sz="4" w:space="0" w:color="575DB6" w:themeColor="accent6" w:themeTint="99"/>
        <w:bottom w:val="single" w:sz="4" w:space="0" w:color="575DB6" w:themeColor="accent6" w:themeTint="99"/>
        <w:right w:val="single" w:sz="4" w:space="0" w:color="575DB6" w:themeColor="accent6" w:themeTint="99"/>
        <w:insideH w:val="single" w:sz="4" w:space="0" w:color="575DB6" w:themeColor="accent6" w:themeTint="99"/>
        <w:insideV w:val="single" w:sz="4" w:space="0" w:color="575DB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44C" w:themeColor="accent6"/>
          <w:left w:val="single" w:sz="4" w:space="0" w:color="21244C" w:themeColor="accent6"/>
          <w:bottom w:val="single" w:sz="4" w:space="0" w:color="21244C" w:themeColor="accent6"/>
          <w:right w:val="single" w:sz="4" w:space="0" w:color="21244C" w:themeColor="accent6"/>
          <w:insideH w:val="nil"/>
          <w:insideV w:val="nil"/>
        </w:tcBorders>
        <w:shd w:val="clear" w:color="auto" w:fill="21244C" w:themeFill="accent6"/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5C76FC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575DB6" w:themeColor="accent6" w:themeTint="99"/>
        <w:left w:val="single" w:sz="4" w:space="0" w:color="575DB6" w:themeColor="accent6" w:themeTint="99"/>
        <w:bottom w:val="single" w:sz="4" w:space="0" w:color="575DB6" w:themeColor="accent6" w:themeTint="99"/>
        <w:right w:val="single" w:sz="4" w:space="0" w:color="575DB6" w:themeColor="accent6" w:themeTint="99"/>
        <w:insideH w:val="single" w:sz="4" w:space="0" w:color="575DB6" w:themeColor="accent6" w:themeTint="99"/>
        <w:insideV w:val="single" w:sz="4" w:space="0" w:color="575DB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  <w:tblStylePr w:type="neCell">
      <w:tblPr/>
      <w:tcPr>
        <w:tcBorders>
          <w:bottom w:val="single" w:sz="4" w:space="0" w:color="575DB6" w:themeColor="accent6" w:themeTint="99"/>
        </w:tcBorders>
      </w:tcPr>
    </w:tblStylePr>
    <w:tblStylePr w:type="nwCell">
      <w:tblPr/>
      <w:tcPr>
        <w:tcBorders>
          <w:bottom w:val="single" w:sz="4" w:space="0" w:color="575DB6" w:themeColor="accent6" w:themeTint="99"/>
        </w:tcBorders>
      </w:tcPr>
    </w:tblStylePr>
    <w:tblStylePr w:type="seCell">
      <w:tblPr/>
      <w:tcPr>
        <w:tcBorders>
          <w:top w:val="single" w:sz="4" w:space="0" w:color="575DB6" w:themeColor="accent6" w:themeTint="99"/>
        </w:tcBorders>
      </w:tcPr>
    </w:tblStylePr>
    <w:tblStylePr w:type="swCell">
      <w:tblPr/>
      <w:tcPr>
        <w:tcBorders>
          <w:top w:val="single" w:sz="4" w:space="0" w:color="575DB6" w:themeColor="accent6" w:themeTint="99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5C76FC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24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7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2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Download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21244C"/>
      </a:hlink>
      <a:folHlink>
        <a:srgbClr val="575DB6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BF0E90B757B429779976CB057573D" ma:contentTypeVersion="0" ma:contentTypeDescription="Crée un document." ma:contentTypeScope="" ma:versionID="f4353e0be89fa31c3c795cb1d50b45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11e83d12cbdd0fcf0b62744a2ab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875EDE-8C59-4388-A82A-C604350BC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DFC46-6773-429E-94C3-954EADA7D1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0DEE18-C5F7-4831-976A-EA266A570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12</cp:revision>
  <dcterms:created xsi:type="dcterms:W3CDTF">2024-10-19T13:57:00Z</dcterms:created>
  <dcterms:modified xsi:type="dcterms:W3CDTF">2024-10-24T10:37:00Z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0x0101001C3BF0E90B757B429779976CB057573D</vt:lpwstr>
  </property>
</Properties>
</file>